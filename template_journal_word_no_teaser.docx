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09703" w14:textId="77777777" w:rsidR="00BF4F16" w:rsidRPr="0068288C" w:rsidRDefault="00BF4F16" w:rsidP="00BF4F16">
      <w:pPr>
        <w:pStyle w:val="title"/>
        <w:rPr>
          <w:sz w:val="20"/>
        </w:rPr>
      </w:pPr>
      <w:r w:rsidRPr="0068288C">
        <w:t>Global Illumination for Fun and Profit</w:t>
      </w:r>
    </w:p>
    <w:p w14:paraId="5B2E168B" w14:textId="77777777" w:rsidR="00BF4F16" w:rsidRPr="000C4612" w:rsidRDefault="00BF4F16">
      <w:pPr>
        <w:sectPr w:rsidR="00BF4F16" w:rsidRPr="000C4612">
          <w:footerReference w:type="first" r:id="rId8"/>
          <w:pgSz w:w="12240" w:h="15840" w:code="1"/>
          <w:pgMar w:top="994" w:right="1080" w:bottom="994" w:left="1080" w:header="490" w:footer="432" w:gutter="0"/>
          <w:cols w:space="720"/>
          <w:titlePg/>
          <w:docGrid w:linePitch="360"/>
        </w:sectPr>
      </w:pPr>
    </w:p>
    <w:p w14:paraId="1223C524" w14:textId="77777777" w:rsidR="00BF4F16" w:rsidRPr="003060CE" w:rsidRDefault="00BF4F16" w:rsidP="00BF4F16">
      <w:pPr>
        <w:pStyle w:val="AuthorInformation"/>
      </w:pPr>
      <w:r w:rsidRPr="003060CE">
        <w:lastRenderedPageBreak/>
        <w:t>Roy G</w:t>
      </w:r>
      <w:r>
        <w:t>.</w:t>
      </w:r>
      <w:r w:rsidRPr="003060CE">
        <w:t xml:space="preserve"> Biv, Ed Grimley, </w:t>
      </w:r>
      <w:r w:rsidRPr="003060CE">
        <w:rPr>
          <w:i/>
        </w:rPr>
        <w:t>Member, IEEE</w:t>
      </w:r>
      <w:r w:rsidRPr="003060CE">
        <w:t>, and Martha Stewart</w:t>
      </w:r>
    </w:p>
    <w:p w14:paraId="014EA61C" w14:textId="77777777" w:rsidR="00BF4F16" w:rsidRPr="0068288C" w:rsidRDefault="00BF4F16">
      <w:pPr>
        <w:sectPr w:rsidR="00BF4F16" w:rsidRPr="0068288C">
          <w:type w:val="continuous"/>
          <w:pgSz w:w="12240" w:h="15840" w:code="1"/>
          <w:pgMar w:top="994" w:right="1080" w:bottom="994" w:left="1080" w:header="490" w:footer="432" w:gutter="0"/>
          <w:cols w:space="720"/>
          <w:docGrid w:linePitch="360"/>
        </w:sectPr>
      </w:pPr>
    </w:p>
    <w:p w14:paraId="41474435" w14:textId="77777777" w:rsidR="00BF4F16" w:rsidRPr="0068288C" w:rsidRDefault="00BF4F16" w:rsidP="00BF4F16">
      <w:pPr>
        <w:pStyle w:val="Abstract"/>
      </w:pPr>
      <w:r w:rsidRPr="000262F7">
        <w:rPr>
          <w:b/>
        </w:rPr>
        <w:lastRenderedPageBreak/>
        <w:t>Abstract</w:t>
      </w:r>
      <w:r>
        <w:rPr>
          <w:color w:val="000000"/>
        </w:rPr>
        <w:t>—</w:t>
      </w: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</w:t>
      </w:r>
      <w:r w:rsidRPr="0068288C">
        <w:softHyphen/>
        <w:t>onsequat, vel illum dolore eu feugiat nulla facilisis at vero eros et accumsan et iusto odio dignissim qui blan-dit praesent luptatum zzril delenit augue duis dolore te feugait nulla facilisi.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</w:t>
      </w:r>
      <w:r w:rsidRPr="0068288C">
        <w:softHyphen/>
        <w:t>onsequat, vel illum dolore eu feugiat nulla facilisis at vero eros et accumsan et iusto odio dignissim qui blan-dit praesent luptatum zzril delenit augue duis dolore te feugait nulla facilisi.</w:t>
      </w:r>
    </w:p>
    <w:p w14:paraId="66107C65" w14:textId="77777777" w:rsidR="00BF4F16" w:rsidRPr="00F96DBD" w:rsidRDefault="00BF4F16" w:rsidP="00BF4F16">
      <w:pPr>
        <w:pStyle w:val="Abstract"/>
        <w:sectPr w:rsidR="00BF4F16" w:rsidRPr="00F96DBD">
          <w:type w:val="continuous"/>
          <w:pgSz w:w="12240" w:h="15840" w:code="1"/>
          <w:pgMar w:top="994" w:right="1080" w:bottom="994" w:left="1080" w:header="490" w:footer="432" w:gutter="0"/>
          <w:cols w:space="475"/>
          <w:docGrid w:linePitch="360"/>
        </w:sectPr>
      </w:pPr>
      <w:r>
        <w:rPr>
          <w:b/>
        </w:rPr>
        <w:t>Index Terms</w:t>
      </w:r>
      <w:r>
        <w:rPr>
          <w:color w:val="000000"/>
        </w:rPr>
        <w:t>—</w:t>
      </w:r>
      <w:r w:rsidRPr="0068288C">
        <w:t>Cinematogra</w:t>
      </w:r>
      <w:r>
        <w:t>phy, virtual worlds, virtual en</w:t>
      </w:r>
      <w:r w:rsidRPr="0068288C">
        <w:t>vironments, camera placement, hie</w:t>
      </w:r>
      <w:r w:rsidR="0040736F">
        <w:t>rarchical finite state machines</w:t>
      </w:r>
    </w:p>
    <w:p w14:paraId="21811D83" w14:textId="77777777" w:rsidR="00BF4F16" w:rsidRPr="003F1067" w:rsidRDefault="00E01066" w:rsidP="00BF4F16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79FAB4C" wp14:editId="337B4599">
                <wp:simplePos x="0" y="0"/>
                <wp:positionH relativeFrom="column">
                  <wp:posOffset>1845945</wp:posOffset>
                </wp:positionH>
                <wp:positionV relativeFrom="paragraph">
                  <wp:posOffset>151130</wp:posOffset>
                </wp:positionV>
                <wp:extent cx="2838450" cy="113665"/>
                <wp:effectExtent l="4445" t="0" r="14605" b="1905"/>
                <wp:wrapNone/>
                <wp:docPr id="5" name="Group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838450" cy="113665"/>
                          <a:chOff x="3987" y="4292"/>
                          <a:chExt cx="4470" cy="179"/>
                        </a:xfrm>
                      </wpg:grpSpPr>
                      <wps:wsp>
                        <wps:cNvPr id="6" name="AutoShape 1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987" y="4292"/>
                            <a:ext cx="4470" cy="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6132" y="4302"/>
                            <a:ext cx="177" cy="159"/>
                          </a:xfrm>
                          <a:custGeom>
                            <a:avLst/>
                            <a:gdLst>
                              <a:gd name="T0" fmla="*/ 431 w 884"/>
                              <a:gd name="T1" fmla="*/ 798 h 798"/>
                              <a:gd name="T2" fmla="*/ 426 w 884"/>
                              <a:gd name="T3" fmla="*/ 791 h 798"/>
                              <a:gd name="T4" fmla="*/ 415 w 884"/>
                              <a:gd name="T5" fmla="*/ 757 h 798"/>
                              <a:gd name="T6" fmla="*/ 396 w 884"/>
                              <a:gd name="T7" fmla="*/ 710 h 798"/>
                              <a:gd name="T8" fmla="*/ 374 w 884"/>
                              <a:gd name="T9" fmla="*/ 667 h 798"/>
                              <a:gd name="T10" fmla="*/ 350 w 884"/>
                              <a:gd name="T11" fmla="*/ 630 h 798"/>
                              <a:gd name="T12" fmla="*/ 325 w 884"/>
                              <a:gd name="T13" fmla="*/ 595 h 798"/>
                              <a:gd name="T14" fmla="*/ 297 w 884"/>
                              <a:gd name="T15" fmla="*/ 565 h 798"/>
                              <a:gd name="T16" fmla="*/ 267 w 884"/>
                              <a:gd name="T17" fmla="*/ 538 h 798"/>
                              <a:gd name="T18" fmla="*/ 215 w 884"/>
                              <a:gd name="T19" fmla="*/ 499 h 798"/>
                              <a:gd name="T20" fmla="*/ 167 w 884"/>
                              <a:gd name="T21" fmla="*/ 469 h 798"/>
                              <a:gd name="T22" fmla="*/ 115 w 884"/>
                              <a:gd name="T23" fmla="*/ 441 h 798"/>
                              <a:gd name="T24" fmla="*/ 68 w 884"/>
                              <a:gd name="T25" fmla="*/ 421 h 798"/>
                              <a:gd name="T26" fmla="*/ 24 w 884"/>
                              <a:gd name="T27" fmla="*/ 406 h 798"/>
                              <a:gd name="T28" fmla="*/ 9 w 884"/>
                              <a:gd name="T29" fmla="*/ 402 h 798"/>
                              <a:gd name="T30" fmla="*/ 1 w 884"/>
                              <a:gd name="T31" fmla="*/ 396 h 798"/>
                              <a:gd name="T32" fmla="*/ 1 w 884"/>
                              <a:gd name="T33" fmla="*/ 391 h 798"/>
                              <a:gd name="T34" fmla="*/ 8 w 884"/>
                              <a:gd name="T35" fmla="*/ 386 h 798"/>
                              <a:gd name="T36" fmla="*/ 21 w 884"/>
                              <a:gd name="T37" fmla="*/ 381 h 798"/>
                              <a:gd name="T38" fmla="*/ 93 w 884"/>
                              <a:gd name="T39" fmla="*/ 359 h 798"/>
                              <a:gd name="T40" fmla="*/ 157 w 884"/>
                              <a:gd name="T41" fmla="*/ 329 h 798"/>
                              <a:gd name="T42" fmla="*/ 214 w 884"/>
                              <a:gd name="T43" fmla="*/ 294 h 798"/>
                              <a:gd name="T44" fmla="*/ 268 w 884"/>
                              <a:gd name="T45" fmla="*/ 250 h 798"/>
                              <a:gd name="T46" fmla="*/ 303 w 884"/>
                              <a:gd name="T47" fmla="*/ 215 h 798"/>
                              <a:gd name="T48" fmla="*/ 335 w 884"/>
                              <a:gd name="T49" fmla="*/ 177 h 798"/>
                              <a:gd name="T50" fmla="*/ 378 w 884"/>
                              <a:gd name="T51" fmla="*/ 116 h 798"/>
                              <a:gd name="T52" fmla="*/ 406 w 884"/>
                              <a:gd name="T53" fmla="*/ 70 h 798"/>
                              <a:gd name="T54" fmla="*/ 426 w 884"/>
                              <a:gd name="T55" fmla="*/ 23 h 798"/>
                              <a:gd name="T56" fmla="*/ 434 w 884"/>
                              <a:gd name="T57" fmla="*/ 2 h 798"/>
                              <a:gd name="T58" fmla="*/ 440 w 884"/>
                              <a:gd name="T59" fmla="*/ 0 h 798"/>
                              <a:gd name="T60" fmla="*/ 443 w 884"/>
                              <a:gd name="T61" fmla="*/ 1 h 798"/>
                              <a:gd name="T62" fmla="*/ 449 w 884"/>
                              <a:gd name="T63" fmla="*/ 17 h 798"/>
                              <a:gd name="T64" fmla="*/ 469 w 884"/>
                              <a:gd name="T65" fmla="*/ 71 h 798"/>
                              <a:gd name="T66" fmla="*/ 494 w 884"/>
                              <a:gd name="T67" fmla="*/ 119 h 798"/>
                              <a:gd name="T68" fmla="*/ 515 w 884"/>
                              <a:gd name="T69" fmla="*/ 152 h 798"/>
                              <a:gd name="T70" fmla="*/ 540 w 884"/>
                              <a:gd name="T71" fmla="*/ 184 h 798"/>
                              <a:gd name="T72" fmla="*/ 567 w 884"/>
                              <a:gd name="T73" fmla="*/ 214 h 798"/>
                              <a:gd name="T74" fmla="*/ 598 w 884"/>
                              <a:gd name="T75" fmla="*/ 244 h 798"/>
                              <a:gd name="T76" fmla="*/ 632 w 884"/>
                              <a:gd name="T77" fmla="*/ 273 h 798"/>
                              <a:gd name="T78" fmla="*/ 670 w 884"/>
                              <a:gd name="T79" fmla="*/ 300 h 798"/>
                              <a:gd name="T80" fmla="*/ 713 w 884"/>
                              <a:gd name="T81" fmla="*/ 327 h 798"/>
                              <a:gd name="T82" fmla="*/ 757 w 884"/>
                              <a:gd name="T83" fmla="*/ 349 h 798"/>
                              <a:gd name="T84" fmla="*/ 807 w 884"/>
                              <a:gd name="T85" fmla="*/ 370 h 798"/>
                              <a:gd name="T86" fmla="*/ 858 w 884"/>
                              <a:gd name="T87" fmla="*/ 386 h 798"/>
                              <a:gd name="T88" fmla="*/ 881 w 884"/>
                              <a:gd name="T89" fmla="*/ 393 h 798"/>
                              <a:gd name="T90" fmla="*/ 884 w 884"/>
                              <a:gd name="T91" fmla="*/ 400 h 798"/>
                              <a:gd name="T92" fmla="*/ 879 w 884"/>
                              <a:gd name="T93" fmla="*/ 405 h 798"/>
                              <a:gd name="T94" fmla="*/ 843 w 884"/>
                              <a:gd name="T95" fmla="*/ 414 h 798"/>
                              <a:gd name="T96" fmla="*/ 794 w 884"/>
                              <a:gd name="T97" fmla="*/ 429 h 798"/>
                              <a:gd name="T98" fmla="*/ 751 w 884"/>
                              <a:gd name="T99" fmla="*/ 447 h 798"/>
                              <a:gd name="T100" fmla="*/ 714 w 884"/>
                              <a:gd name="T101" fmla="*/ 465 h 798"/>
                              <a:gd name="T102" fmla="*/ 678 w 884"/>
                              <a:gd name="T103" fmla="*/ 487 h 798"/>
                              <a:gd name="T104" fmla="*/ 642 w 884"/>
                              <a:gd name="T105" fmla="*/ 513 h 798"/>
                              <a:gd name="T106" fmla="*/ 607 w 884"/>
                              <a:gd name="T107" fmla="*/ 542 h 798"/>
                              <a:gd name="T108" fmla="*/ 575 w 884"/>
                              <a:gd name="T109" fmla="*/ 574 h 798"/>
                              <a:gd name="T110" fmla="*/ 543 w 884"/>
                              <a:gd name="T111" fmla="*/ 610 h 798"/>
                              <a:gd name="T112" fmla="*/ 512 w 884"/>
                              <a:gd name="T113" fmla="*/ 649 h 798"/>
                              <a:gd name="T114" fmla="*/ 482 w 884"/>
                              <a:gd name="T115" fmla="*/ 696 h 798"/>
                              <a:gd name="T116" fmla="*/ 454 w 884"/>
                              <a:gd name="T117" fmla="*/ 752 h 798"/>
                              <a:gd name="T118" fmla="*/ 442 w 884"/>
                              <a:gd name="T119" fmla="*/ 790 h 798"/>
                              <a:gd name="T120" fmla="*/ 435 w 884"/>
                              <a:gd name="T121" fmla="*/ 798 h 798"/>
                              <a:gd name="T122" fmla="*/ 433 w 884"/>
                              <a:gd name="T123" fmla="*/ 798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884" h="798">
                                <a:moveTo>
                                  <a:pt x="433" y="798"/>
                                </a:moveTo>
                                <a:lnTo>
                                  <a:pt x="431" y="798"/>
                                </a:lnTo>
                                <a:lnTo>
                                  <a:pt x="429" y="798"/>
                                </a:lnTo>
                                <a:lnTo>
                                  <a:pt x="426" y="791"/>
                                </a:lnTo>
                                <a:lnTo>
                                  <a:pt x="423" y="782"/>
                                </a:lnTo>
                                <a:lnTo>
                                  <a:pt x="415" y="757"/>
                                </a:lnTo>
                                <a:lnTo>
                                  <a:pt x="406" y="734"/>
                                </a:lnTo>
                                <a:lnTo>
                                  <a:pt x="396" y="710"/>
                                </a:lnTo>
                                <a:lnTo>
                                  <a:pt x="386" y="687"/>
                                </a:lnTo>
                                <a:lnTo>
                                  <a:pt x="374" y="667"/>
                                </a:lnTo>
                                <a:lnTo>
                                  <a:pt x="363" y="648"/>
                                </a:lnTo>
                                <a:lnTo>
                                  <a:pt x="350" y="630"/>
                                </a:lnTo>
                                <a:lnTo>
                                  <a:pt x="337" y="613"/>
                                </a:lnTo>
                                <a:lnTo>
                                  <a:pt x="325" y="595"/>
                                </a:lnTo>
                                <a:lnTo>
                                  <a:pt x="312" y="580"/>
                                </a:lnTo>
                                <a:lnTo>
                                  <a:pt x="297" y="565"/>
                                </a:lnTo>
                                <a:lnTo>
                                  <a:pt x="281" y="550"/>
                                </a:lnTo>
                                <a:lnTo>
                                  <a:pt x="267" y="538"/>
                                </a:lnTo>
                                <a:lnTo>
                                  <a:pt x="250" y="525"/>
                                </a:lnTo>
                                <a:lnTo>
                                  <a:pt x="215" y="499"/>
                                </a:lnTo>
                                <a:lnTo>
                                  <a:pt x="191" y="483"/>
                                </a:lnTo>
                                <a:lnTo>
                                  <a:pt x="167" y="469"/>
                                </a:lnTo>
                                <a:lnTo>
                                  <a:pt x="140" y="454"/>
                                </a:lnTo>
                                <a:lnTo>
                                  <a:pt x="115" y="441"/>
                                </a:lnTo>
                                <a:lnTo>
                                  <a:pt x="92" y="431"/>
                                </a:lnTo>
                                <a:lnTo>
                                  <a:pt x="68" y="421"/>
                                </a:lnTo>
                                <a:lnTo>
                                  <a:pt x="46" y="412"/>
                                </a:lnTo>
                                <a:lnTo>
                                  <a:pt x="24" y="406"/>
                                </a:lnTo>
                                <a:lnTo>
                                  <a:pt x="18" y="405"/>
                                </a:lnTo>
                                <a:lnTo>
                                  <a:pt x="9" y="402"/>
                                </a:lnTo>
                                <a:lnTo>
                                  <a:pt x="3" y="398"/>
                                </a:lnTo>
                                <a:lnTo>
                                  <a:pt x="1" y="396"/>
                                </a:lnTo>
                                <a:lnTo>
                                  <a:pt x="0" y="393"/>
                                </a:lnTo>
                                <a:lnTo>
                                  <a:pt x="1" y="391"/>
                                </a:lnTo>
                                <a:lnTo>
                                  <a:pt x="2" y="389"/>
                                </a:lnTo>
                                <a:lnTo>
                                  <a:pt x="8" y="386"/>
                                </a:lnTo>
                                <a:lnTo>
                                  <a:pt x="16" y="383"/>
                                </a:lnTo>
                                <a:lnTo>
                                  <a:pt x="21" y="381"/>
                                </a:lnTo>
                                <a:lnTo>
                                  <a:pt x="58" y="372"/>
                                </a:lnTo>
                                <a:lnTo>
                                  <a:pt x="93" y="359"/>
                                </a:lnTo>
                                <a:lnTo>
                                  <a:pt x="125" y="346"/>
                                </a:lnTo>
                                <a:lnTo>
                                  <a:pt x="157" y="329"/>
                                </a:lnTo>
                                <a:lnTo>
                                  <a:pt x="187" y="313"/>
                                </a:lnTo>
                                <a:lnTo>
                                  <a:pt x="214" y="294"/>
                                </a:lnTo>
                                <a:lnTo>
                                  <a:pt x="240" y="273"/>
                                </a:lnTo>
                                <a:lnTo>
                                  <a:pt x="268" y="250"/>
                                </a:lnTo>
                                <a:lnTo>
                                  <a:pt x="286" y="232"/>
                                </a:lnTo>
                                <a:lnTo>
                                  <a:pt x="303" y="215"/>
                                </a:lnTo>
                                <a:lnTo>
                                  <a:pt x="320" y="196"/>
                                </a:lnTo>
                                <a:lnTo>
                                  <a:pt x="335" y="177"/>
                                </a:lnTo>
                                <a:lnTo>
                                  <a:pt x="357" y="147"/>
                                </a:lnTo>
                                <a:lnTo>
                                  <a:pt x="378" y="116"/>
                                </a:lnTo>
                                <a:lnTo>
                                  <a:pt x="393" y="92"/>
                                </a:lnTo>
                                <a:lnTo>
                                  <a:pt x="406" y="70"/>
                                </a:lnTo>
                                <a:lnTo>
                                  <a:pt x="416" y="45"/>
                                </a:lnTo>
                                <a:lnTo>
                                  <a:pt x="426" y="23"/>
                                </a:lnTo>
                                <a:lnTo>
                                  <a:pt x="430" y="10"/>
                                </a:lnTo>
                                <a:lnTo>
                                  <a:pt x="434" y="2"/>
                                </a:lnTo>
                                <a:lnTo>
                                  <a:pt x="436" y="0"/>
                                </a:lnTo>
                                <a:lnTo>
                                  <a:pt x="440" y="0"/>
                                </a:lnTo>
                                <a:lnTo>
                                  <a:pt x="442" y="0"/>
                                </a:lnTo>
                                <a:lnTo>
                                  <a:pt x="443" y="1"/>
                                </a:lnTo>
                                <a:lnTo>
                                  <a:pt x="447" y="8"/>
                                </a:lnTo>
                                <a:lnTo>
                                  <a:pt x="449" y="17"/>
                                </a:lnTo>
                                <a:lnTo>
                                  <a:pt x="459" y="44"/>
                                </a:lnTo>
                                <a:lnTo>
                                  <a:pt x="469" y="71"/>
                                </a:lnTo>
                                <a:lnTo>
                                  <a:pt x="481" y="95"/>
                                </a:lnTo>
                                <a:lnTo>
                                  <a:pt x="494" y="119"/>
                                </a:lnTo>
                                <a:lnTo>
                                  <a:pt x="505" y="136"/>
                                </a:lnTo>
                                <a:lnTo>
                                  <a:pt x="515" y="152"/>
                                </a:lnTo>
                                <a:lnTo>
                                  <a:pt x="527" y="169"/>
                                </a:lnTo>
                                <a:lnTo>
                                  <a:pt x="540" y="184"/>
                                </a:lnTo>
                                <a:lnTo>
                                  <a:pt x="553" y="200"/>
                                </a:lnTo>
                                <a:lnTo>
                                  <a:pt x="567" y="214"/>
                                </a:lnTo>
                                <a:lnTo>
                                  <a:pt x="582" y="230"/>
                                </a:lnTo>
                                <a:lnTo>
                                  <a:pt x="598" y="244"/>
                                </a:lnTo>
                                <a:lnTo>
                                  <a:pt x="615" y="258"/>
                                </a:lnTo>
                                <a:lnTo>
                                  <a:pt x="632" y="273"/>
                                </a:lnTo>
                                <a:lnTo>
                                  <a:pt x="651" y="287"/>
                                </a:lnTo>
                                <a:lnTo>
                                  <a:pt x="670" y="300"/>
                                </a:lnTo>
                                <a:lnTo>
                                  <a:pt x="690" y="313"/>
                                </a:lnTo>
                                <a:lnTo>
                                  <a:pt x="713" y="327"/>
                                </a:lnTo>
                                <a:lnTo>
                                  <a:pt x="735" y="337"/>
                                </a:lnTo>
                                <a:lnTo>
                                  <a:pt x="757" y="349"/>
                                </a:lnTo>
                                <a:lnTo>
                                  <a:pt x="782" y="360"/>
                                </a:lnTo>
                                <a:lnTo>
                                  <a:pt x="807" y="370"/>
                                </a:lnTo>
                                <a:lnTo>
                                  <a:pt x="833" y="378"/>
                                </a:lnTo>
                                <a:lnTo>
                                  <a:pt x="858" y="386"/>
                                </a:lnTo>
                                <a:lnTo>
                                  <a:pt x="874" y="390"/>
                                </a:lnTo>
                                <a:lnTo>
                                  <a:pt x="881" y="393"/>
                                </a:lnTo>
                                <a:lnTo>
                                  <a:pt x="883" y="396"/>
                                </a:lnTo>
                                <a:lnTo>
                                  <a:pt x="884" y="400"/>
                                </a:lnTo>
                                <a:lnTo>
                                  <a:pt x="882" y="403"/>
                                </a:lnTo>
                                <a:lnTo>
                                  <a:pt x="879" y="405"/>
                                </a:lnTo>
                                <a:lnTo>
                                  <a:pt x="871" y="408"/>
                                </a:lnTo>
                                <a:lnTo>
                                  <a:pt x="843" y="414"/>
                                </a:lnTo>
                                <a:lnTo>
                                  <a:pt x="818" y="422"/>
                                </a:lnTo>
                                <a:lnTo>
                                  <a:pt x="794" y="429"/>
                                </a:lnTo>
                                <a:lnTo>
                                  <a:pt x="770" y="438"/>
                                </a:lnTo>
                                <a:lnTo>
                                  <a:pt x="751" y="447"/>
                                </a:lnTo>
                                <a:lnTo>
                                  <a:pt x="733" y="455"/>
                                </a:lnTo>
                                <a:lnTo>
                                  <a:pt x="714" y="465"/>
                                </a:lnTo>
                                <a:lnTo>
                                  <a:pt x="696" y="474"/>
                                </a:lnTo>
                                <a:lnTo>
                                  <a:pt x="678" y="487"/>
                                </a:lnTo>
                                <a:lnTo>
                                  <a:pt x="660" y="499"/>
                                </a:lnTo>
                                <a:lnTo>
                                  <a:pt x="642" y="513"/>
                                </a:lnTo>
                                <a:lnTo>
                                  <a:pt x="623" y="528"/>
                                </a:lnTo>
                                <a:lnTo>
                                  <a:pt x="607" y="542"/>
                                </a:lnTo>
                                <a:lnTo>
                                  <a:pt x="590" y="558"/>
                                </a:lnTo>
                                <a:lnTo>
                                  <a:pt x="575" y="574"/>
                                </a:lnTo>
                                <a:lnTo>
                                  <a:pt x="559" y="591"/>
                                </a:lnTo>
                                <a:lnTo>
                                  <a:pt x="543" y="610"/>
                                </a:lnTo>
                                <a:lnTo>
                                  <a:pt x="527" y="630"/>
                                </a:lnTo>
                                <a:lnTo>
                                  <a:pt x="512" y="649"/>
                                </a:lnTo>
                                <a:lnTo>
                                  <a:pt x="499" y="669"/>
                                </a:lnTo>
                                <a:lnTo>
                                  <a:pt x="482" y="696"/>
                                </a:lnTo>
                                <a:lnTo>
                                  <a:pt x="467" y="724"/>
                                </a:lnTo>
                                <a:lnTo>
                                  <a:pt x="454" y="752"/>
                                </a:lnTo>
                                <a:lnTo>
                                  <a:pt x="445" y="780"/>
                                </a:lnTo>
                                <a:lnTo>
                                  <a:pt x="442" y="790"/>
                                </a:lnTo>
                                <a:lnTo>
                                  <a:pt x="437" y="797"/>
                                </a:lnTo>
                                <a:lnTo>
                                  <a:pt x="435" y="798"/>
                                </a:lnTo>
                                <a:lnTo>
                                  <a:pt x="434" y="798"/>
                                </a:lnTo>
                                <a:lnTo>
                                  <a:pt x="433" y="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1"/>
                        <wps:cNvCnPr/>
                        <wps:spPr bwMode="auto">
                          <a:xfrm>
                            <a:off x="6466" y="4391"/>
                            <a:ext cx="1991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/>
                        <wps:spPr bwMode="auto">
                          <a:xfrm>
                            <a:off x="4008" y="4391"/>
                            <a:ext cx="1992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145.35pt;margin-top:11.9pt;width:223.5pt;height:8.95pt;z-index:251656704" coordorigin="3987,4292" coordsize="4470,1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">
                <o:lock v:ext="edit" aspectratio="t"/>
                <v:rect id="AutoShape 18" o:spid="_x0000_s1027" style="position:absolute;left:3987;top:4292;width:4470;height:1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+ntqwwAA&#10;ANoAAAAPAAAAZHJzL2Rvd25yZXYueG1sRI9Pi8IwFMTvC36H8AQvi6brQaQaRQTZsiyI9c/50Tzb&#10;YvNSm2zb/fZGEDwOM/MbZrnuTSVaalxpWcHXJAJBnFldcq7gdNyN5yCcR9ZYWSYF/+RgvRp8LDHW&#10;tuMDtanPRYCwi1FB4X0dS+myggy6ia2Jg3e1jUEfZJNL3WAX4KaS0yiaSYMlh4UCa9oWlN3SP6Og&#10;y/bt5fj7Lfefl8TyPblv0/OPUqNhv1mA8NT7d/jVTrSCGTyvhBsgV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+ntqwwAAANoAAAAPAAAAAAAAAAAAAAAAAJcCAABkcnMvZG93&#10;bnJldi54bWxQSwUGAAAAAAQABAD1AAAAhwMAAAAA&#10;" filled="f" stroked="f">
                  <o:lock v:ext="edit" aspectratio="t" text="t"/>
                </v:rect>
                <v:shape id="Freeform 20" o:spid="_x0000_s1028" style="position:absolute;left:6132;top:4302;width:177;height:159;visibility:visible;mso-wrap-style:square;v-text-anchor:top" coordsize="884,79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rGlCwgAA&#10;ANoAAAAPAAAAZHJzL2Rvd25yZXYueG1sRI9Ra8JAEITfC/6HYwt9q5cK1RI9RQVR+mTT/oBtbk2C&#10;2b14d8b03/cKQh+HmfmGWawGblVPPjRODLyMM1AkpbONVAa+PnfPb6BCRLHYOiEDPxRgtRw9LDC3&#10;7iYf1BexUgkiIUcDdYxdrnUoa2IMY9eRJO/kPGNM0lfaerwlOLd6kmVTzdhIWqixo21N5bm4soGe&#10;wmai/YX5/fv4OttPi44PW2OeHof1HFSkIf6H7+2DNTCDvyvpBujl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msaULCAAAA2gAAAA8AAAAAAAAAAAAAAAAAlwIAAGRycy9kb3du&#10;cmV2LnhtbFBLBQYAAAAABAAEAPUAAACGAwAAAAA=&#10;" path="m433,798l431,798,429,798,426,791,423,782,415,757,406,734,396,710,386,687,374,667,363,648,350,630,337,613,325,595,312,580,297,565,281,550,267,538,250,525,215,499,191,483,167,469,140,454,115,441,92,431,68,421,46,412,24,406,18,405,9,402,3,398,1,396,,393,1,391,2,389,8,386,16,383,21,381,58,372,93,359,125,346,157,329,187,313,214,294,240,273,268,250,286,232,303,215,320,196,335,177,357,147,378,116,393,92,406,70,416,45,426,23,430,10,434,2,436,,440,,442,,443,1,447,8,449,17,459,44,469,71,481,95,494,119,505,136,515,152,527,169,540,184,553,200,567,214,582,230,598,244,615,258,632,273,651,287,670,300,690,313,713,327,735,337,757,349,782,360,807,370,833,378,858,386,874,390,881,393,883,396,884,400,882,403,879,405,871,408,843,414,818,422,794,429,770,438,751,447,733,455,714,465,696,474,678,487,660,499,642,513,623,528,607,542,590,558,575,574,559,591,543,610,527,630,512,649,499,669,482,696,467,724,454,752,445,780,442,790,437,797,435,798,434,798,433,798xe" fillcolor="black" stroked="f">
                  <v:path arrowok="t" o:connecttype="custom" o:connectlocs="86,159;85,158;83,151;79,141;75,133;70,126;65,119;59,113;53,107;43,99;33,93;23,88;14,84;5,81;2,80;0,79;0,78;2,77;4,76;19,72;31,66;43,59;54,50;61,43;67,35;76,23;81,14;85,5;87,0;88,0;89,0;90,3;94,14;99,24;103,30;108,37;114,43;120,49;127,54;134,60;143,65;152,70;162,74;172,77;176,78;177,80;176,81;169,82;159,85;150,89;143,93;136,97;129,102;122,108;115,114;109,122;103,129;97,139;91,150;89,157;87,159;87,159" o:connectangles="0,0,0,0,0,0,0,0,0,0,0,0,0,0,0,0,0,0,0,0,0,0,0,0,0,0,0,0,0,0,0,0,0,0,0,0,0,0,0,0,0,0,0,0,0,0,0,0,0,0,0,0,0,0,0,0,0,0,0,0,0,0"/>
                </v:shape>
                <v:line id="Line 21" o:spid="_x0000_s1029" style="position:absolute;visibility:visible;mso-wrap-style:square" from="6466,4391" to="8457,43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1s9L8AAADaAAAADwAAAGRycy9kb3ducmV2LnhtbERPzYrCMBC+C75DGMGLaKqHtVSj7ApC&#10;vbhWfYChGduyyaTbRK1vbw4Le/z4/tfb3hrxoM43jhXMZwkI4tLphisF18t+moLwAVmjcUwKXuRh&#10;uxkO1php9+SCHudQiRjCPkMFdQhtJqUva7LoZ64ljtzNdRZDhF0ldYfPGG6NXCTJh7TYcGyosaVd&#10;TeXP+W4VTNLi+p2XX/aWHi+H35PJl87kSo1H/ecKRKA+/Iv/3LlWELfGK/EGyM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o1s9L8AAADaAAAADwAAAAAAAAAAAAAAAACh&#10;AgAAZHJzL2Rvd25yZXYueG1sUEsFBgAAAAAEAAQA+QAAAI0DAAAAAA==&#10;" strokeweight=".7pt"/>
                <v:line id="Line 22" o:spid="_x0000_s1030" style="position:absolute;visibility:visible;mso-wrap-style:square" from="4008,4391" to="6000,43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HJb8QAAADaAAAADwAAAGRycy9kb3ducmV2LnhtbESPzW7CMBCE70h9B2sr9YKKQw+QhhhU&#10;KlUKFyg/D7CKNz/CXqexC+nbYySkHkcz840mXw3WiAv1vnWsYDpJQBCXTrdcKzgdv15TED4gazSO&#10;ScEfeVgtn0Y5ZtpdeU+XQ6hFhLDPUEETQpdJ6cuGLPqJ64ijV7neYoiyr6Xu8Rrh1si3JJlJiy3H&#10;hQY7+myoPB9+rYJxuj/tinJtq3R73Px8m2LuTKHUy/PwsQARaAj/4Ue70Are4X4l3gC5v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wclvxAAAANoAAAAPAAAAAAAAAAAA&#10;AAAAAKECAABkcnMvZG93bnJldi54bWxQSwUGAAAAAAQABAD5AAAAkgMAAAAA&#10;" strokeweight=".7pt"/>
              </v:group>
            </w:pict>
          </mc:Fallback>
        </mc:AlternateContent>
      </w:r>
    </w:p>
    <w:p w14:paraId="7155F6DD" w14:textId="77777777" w:rsidR="00BF4F16" w:rsidRPr="003F1067" w:rsidRDefault="00BF4F16" w:rsidP="00BF4F16">
      <w:pPr>
        <w:sectPr w:rsidR="00BF4F16" w:rsidRPr="003F1067">
          <w:type w:val="continuous"/>
          <w:pgSz w:w="12240" w:h="15840" w:code="1"/>
          <w:pgMar w:top="994" w:right="1080" w:bottom="994" w:left="1080" w:header="490" w:footer="432" w:gutter="0"/>
          <w:cols w:space="475"/>
          <w:docGrid w:linePitch="360"/>
        </w:sectPr>
      </w:pPr>
    </w:p>
    <w:p w14:paraId="09EC790B" w14:textId="77777777" w:rsidR="00BF4F16" w:rsidRPr="0068288C" w:rsidRDefault="00BF4F16" w:rsidP="00BF4F16">
      <w:pPr>
        <w:pStyle w:val="Heading1Introduction"/>
      </w:pPr>
      <w:r w:rsidRPr="0068288C">
        <w:lastRenderedPageBreak/>
        <w:t>Introduction</w:t>
      </w:r>
    </w:p>
    <w:p w14:paraId="4FEC5F1B" w14:textId="77777777" w:rsidR="00BF4F16" w:rsidRPr="0068288C" w:rsidRDefault="00BF4F16">
      <w:pPr>
        <w:sectPr w:rsidR="00BF4F16" w:rsidRPr="0068288C">
          <w:type w:val="continuous"/>
          <w:pgSz w:w="12240" w:h="15840" w:code="1"/>
          <w:pgMar w:top="994" w:right="1080" w:bottom="994" w:left="1080" w:header="490" w:footer="432" w:gutter="0"/>
          <w:cols w:num="2" w:space="245"/>
          <w:docGrid w:linePitch="360"/>
        </w:sectPr>
      </w:pPr>
    </w:p>
    <w:p w14:paraId="3A096CEB" w14:textId="77777777" w:rsidR="00BF4F16" w:rsidRPr="0068288C" w:rsidRDefault="00BF4F16" w:rsidP="00BF4F16">
      <w:pPr>
        <w:pStyle w:val="BodyNoIndent"/>
      </w:pPr>
      <w:r w:rsidRPr="0068288C">
        <w:lastRenderedPageBreak/>
        <w:t xml:space="preserve">Lorem ipsum </w:t>
      </w:r>
      <w:proofErr w:type="gramStart"/>
      <w:r w:rsidRPr="0068288C">
        <w:t>dolor sit</w:t>
      </w:r>
      <w:proofErr w:type="gramEnd"/>
      <w:r w:rsidRPr="0068288C">
        <w:t xml:space="preserve"> amet, consectetuer adipiscing elit, sed diam nonummy nibh euismod tincidunt ut laoreet dolore magna aliquam erat volutpat. </w:t>
      </w:r>
      <w:proofErr w:type="gramStart"/>
      <w:r w:rsidRPr="0068288C">
        <w:t>Ut wisi enim ad minim veniam, quis nostrud exercit</w:t>
      </w:r>
      <w:r w:rsidRPr="0068288C">
        <w:softHyphen/>
        <w:t xml:space="preserve">ation ullamcorper suscipit lobortis nisl ut aliquip ex ea commodo consequat </w:t>
      </w:r>
      <w:fldSimple w:instr=" REF _Ref6979508 \r  \* MERGEFORMAT ">
        <w:r>
          <w:t>[1]</w:t>
        </w:r>
      </w:fldSimple>
      <w:r w:rsidRPr="0068288C">
        <w:t>.</w:t>
      </w:r>
      <w:proofErr w:type="gramEnd"/>
      <w:r w:rsidRPr="0068288C">
        <w:t xml:space="preserve"> Duis autem vel eum iriure dolor in hendrerit in vulpu-tate velit esse molestie consequat, vel illum dolo</w:t>
      </w:r>
      <w:r w:rsidRPr="0068288C">
        <w:softHyphen/>
        <w:t xml:space="preserve">re </w:t>
      </w:r>
      <w:proofErr w:type="gramStart"/>
      <w:r w:rsidRPr="0068288C">
        <w:t>eu</w:t>
      </w:r>
      <w:proofErr w:type="gramEnd"/>
      <w:r w:rsidRPr="0068288C">
        <w:t xml:space="preserve"> feugiat nulla facilisis at vero eros et accumsan et iusto odio dignissim qui blan-dit praesent luptatum zzril delenit augue duis dolore te feugait nulla facilisi.</w:t>
      </w:r>
    </w:p>
    <w:p w14:paraId="16A4529C" w14:textId="77777777" w:rsidR="00BF4F16" w:rsidRPr="0068288C" w:rsidRDefault="00BF4F16" w:rsidP="00BF4F16">
      <w:pPr>
        <w:pStyle w:val="Body"/>
      </w:pPr>
      <w:r w:rsidRPr="0068288C">
        <w:t xml:space="preserve">Lorem ipsum </w:t>
      </w:r>
      <w:proofErr w:type="gramStart"/>
      <w:r w:rsidRPr="0068288C">
        <w:t>dolor sit</w:t>
      </w:r>
      <w:proofErr w:type="gramEnd"/>
      <w:r w:rsidRPr="0068288C">
        <w:t xml:space="preserve"> amet, consectetuer adipiscing elit, sed diam nonummy nibh euismod tincidunt ut laoreet dolore magna aliquam erat volutpat. </w:t>
      </w:r>
      <w:proofErr w:type="gramStart"/>
      <w:r w:rsidRPr="0068288C">
        <w:t>Ut wisi enim ad minim veniam, quis nostrud exercit</w:t>
      </w:r>
      <w:r w:rsidRPr="0068288C">
        <w:softHyphen/>
        <w:t>ation ullamcorper suscipit lobortis nisl ut aliquip ex ea commodo consequat.</w:t>
      </w:r>
      <w:proofErr w:type="gramEnd"/>
      <w:r w:rsidRPr="0068288C">
        <w:t xml:space="preserve"> Duis autem vel eum iriure dolor in hendrerit in vulpu-tate velit esse molestie consequat, vel illum dolore </w:t>
      </w:r>
      <w:proofErr w:type="gramStart"/>
      <w:r w:rsidRPr="0068288C">
        <w:t>eu</w:t>
      </w:r>
      <w:proofErr w:type="gramEnd"/>
      <w:r w:rsidRPr="0068288C">
        <w:t xml:space="preserve"> feugiat nulla facilisis at vero eros et accumsan et iusto odio dignissim qui blan-dit praesent luptatum zzril delenit augue duis dolore te feugait nulla facilisi.</w:t>
      </w:r>
    </w:p>
    <w:p w14:paraId="3901D8FA" w14:textId="77777777" w:rsidR="00BF4F16" w:rsidRPr="0068288C" w:rsidRDefault="00BF4F16" w:rsidP="00BF4F16">
      <w:pPr>
        <w:pStyle w:val="Body"/>
      </w:pPr>
      <w:r w:rsidRPr="0068288C">
        <w:t xml:space="preserve">Lorem ipsum </w:t>
      </w:r>
      <w:proofErr w:type="gramStart"/>
      <w:r w:rsidRPr="0068288C">
        <w:t>dolor sit</w:t>
      </w:r>
      <w:proofErr w:type="gramEnd"/>
      <w:r w:rsidRPr="0068288C">
        <w:t xml:space="preserve"> amet, consectetuer adipiscing elit, sed diam nonummy nibh euismod tincidunt ut laoreet dolore magna aliquam erat volutpat. </w:t>
      </w:r>
      <w:proofErr w:type="gramStart"/>
      <w:r w:rsidRPr="0068288C">
        <w:t>Ut wisi enim ad minim veniam, quis nostrud exercit</w:t>
      </w:r>
      <w:r w:rsidRPr="0068288C">
        <w:softHyphen/>
        <w:t>ation ullamcorper suscipit lobortis nisl ut aliquip ex ea commodo consequat.</w:t>
      </w:r>
      <w:proofErr w:type="gramEnd"/>
      <w:r w:rsidRPr="0068288C">
        <w:t xml:space="preserve"> Duis autem vel eum iriure dolor in hendrerit in vulpu-tate velit esse molestie consequat, vel illum dolore </w:t>
      </w:r>
      <w:proofErr w:type="gramStart"/>
      <w:r w:rsidRPr="0068288C">
        <w:t>eu</w:t>
      </w:r>
      <w:proofErr w:type="gramEnd"/>
      <w:r w:rsidRPr="0068288C">
        <w:t xml:space="preserve"> feugiat nulla facilisis at vero eros et accumsan.</w:t>
      </w:r>
    </w:p>
    <w:p w14:paraId="16EDD267" w14:textId="77777777" w:rsidR="00BF4F16" w:rsidRPr="0068288C" w:rsidRDefault="00BF4F16" w:rsidP="00BF4F16">
      <w:pPr>
        <w:pStyle w:val="Heading1"/>
      </w:pPr>
      <w:r w:rsidRPr="0068288C">
        <w:t>Exposition</w:t>
      </w:r>
    </w:p>
    <w:p w14:paraId="3CAD7C41" w14:textId="77777777" w:rsidR="00BF4F16" w:rsidRPr="0068288C" w:rsidRDefault="00BF4F16" w:rsidP="00BF4F16">
      <w:pPr>
        <w:pStyle w:val="BodyNoIndent"/>
      </w:pPr>
      <w:r w:rsidRPr="0068288C">
        <w:t xml:space="preserve">Lorem ipsum </w:t>
      </w:r>
      <w:proofErr w:type="gramStart"/>
      <w:r w:rsidRPr="0068288C">
        <w:t>dolor sit</w:t>
      </w:r>
      <w:proofErr w:type="gramEnd"/>
      <w:r w:rsidRPr="0068288C">
        <w:t xml:space="preserve"> amet, consectetuer adipiscing elit, sed diam nonummy nibh euismod tincidunt ut laoreet dolore magna aliquam erat volutpat </w:t>
      </w:r>
      <w:fldSimple w:instr=" REF _Ref6979519 \r  \* MERGEFORMAT ">
        <w:r>
          <w:t>[2]</w:t>
        </w:r>
      </w:fldSimple>
      <w:fldSimple w:instr=" REF _Ref6979522 \r  \* MERGEFORMAT ">
        <w:r>
          <w:t>[3]</w:t>
        </w:r>
      </w:fldSimple>
      <w:r w:rsidRPr="0068288C">
        <w:t xml:space="preserve">. </w:t>
      </w:r>
      <w:proofErr w:type="gramStart"/>
      <w:r w:rsidRPr="0068288C">
        <w:t>Ut wisi enim ad minim veniam, quis nostrud exercit</w:t>
      </w:r>
      <w:r w:rsidRPr="0068288C">
        <w:softHyphen/>
        <w:t>ation ullamcorper suscipit lobortis nisl ut aliquip.</w:t>
      </w:r>
      <w:proofErr w:type="gramEnd"/>
      <w:r w:rsidRPr="0068288C">
        <w:t xml:space="preserve"> </w:t>
      </w:r>
    </w:p>
    <w:p w14:paraId="6684A459" w14:textId="77777777" w:rsidR="00BF4F16" w:rsidRPr="0068288C" w:rsidRDefault="00BF4F16" w:rsidP="00BF4F16">
      <w:pPr>
        <w:pStyle w:val="Body"/>
      </w:pPr>
      <w:r w:rsidRPr="0068288C">
        <w:t xml:space="preserve">Consequat. Duis autem vel eum iriure dolor in hendrerit in vulpu-tate velit esse molestie consequat, vel illum dolore </w:t>
      </w:r>
      <w:proofErr w:type="gramStart"/>
      <w:r w:rsidRPr="0068288C">
        <w:t>eu</w:t>
      </w:r>
      <w:proofErr w:type="gramEnd"/>
      <w:r w:rsidRPr="0068288C">
        <w:t xml:space="preserve"> feugiat nulla facilisis at vero eros et accumsan et iusto odio dignissim qui blan-dit praesent luptatum zzril delenit augue duis dolore te feugait nulla facilisi. Duis autem vel eum iriure dolor in hendrerit in vulpu-tate velit esse molestie consequat, vel illum dolore </w:t>
      </w:r>
      <w:proofErr w:type="gramStart"/>
      <w:r w:rsidRPr="0068288C">
        <w:t>eu</w:t>
      </w:r>
      <w:proofErr w:type="gramEnd"/>
      <w:r w:rsidRPr="0068288C">
        <w:t xml:space="preserve"> feugiat nulla </w:t>
      </w:r>
      <w:r w:rsidRPr="0068288C">
        <w:lastRenderedPageBreak/>
        <w:t xml:space="preserve">facilisis at vero eros et accumsan et iusto odio dignissim qui blan-dit praesent luptatum zzril delenit augue duis dolore te feugait nulla. Duis autem vel eum iriure dolor in hendrerit in vulpu-tate velit esse molestie consequat, vel illum dolore </w:t>
      </w:r>
      <w:proofErr w:type="gramStart"/>
      <w:r w:rsidRPr="0068288C">
        <w:t>eu</w:t>
      </w:r>
      <w:proofErr w:type="gramEnd"/>
      <w:r w:rsidRPr="0068288C">
        <w:t xml:space="preserve"> feugiat nulla facilisis at vero eros et accumsan. Duis autem vel eum iriure dolor in hendrerit in vulpu-tate velit esse molestie consequat, vel illum dolore </w:t>
      </w:r>
      <w:proofErr w:type="gramStart"/>
      <w:r w:rsidRPr="0068288C">
        <w:t>eu</w:t>
      </w:r>
      <w:proofErr w:type="gramEnd"/>
      <w:r w:rsidRPr="0068288C">
        <w:t xml:space="preserve"> feugiat nulla facilisis at vero eros et accumsan.</w:t>
      </w:r>
    </w:p>
    <w:p w14:paraId="09A1E944" w14:textId="77777777" w:rsidR="00BF4F16" w:rsidRPr="0068288C" w:rsidRDefault="00BF4F16" w:rsidP="00BF4F16">
      <w:pPr>
        <w:pStyle w:val="Heading2"/>
      </w:pPr>
      <w:r w:rsidRPr="0068288C">
        <w:t>Subsection One</w:t>
      </w:r>
    </w:p>
    <w:p w14:paraId="237E7DA4" w14:textId="77777777" w:rsidR="00BF4F16" w:rsidRPr="0068288C" w:rsidRDefault="00BF4F16" w:rsidP="00BF4F16">
      <w:pPr>
        <w:pStyle w:val="BodyNoIndent"/>
      </w:pPr>
      <w:r w:rsidRPr="0068288C">
        <w:t xml:space="preserve">Lorem ipsum </w:t>
      </w:r>
      <w:proofErr w:type="gramStart"/>
      <w:r w:rsidRPr="0068288C">
        <w:t>dolor sit</w:t>
      </w:r>
      <w:proofErr w:type="gramEnd"/>
      <w:r w:rsidRPr="0068288C">
        <w:t xml:space="preserve"> amet, consectetuer adipiscing elit, sed diam nonummy nibh euismod tincidunt ut laoreet dolore magna aliquam erat volutpat. </w:t>
      </w:r>
      <w:proofErr w:type="gramStart"/>
      <w:r w:rsidRPr="0068288C">
        <w:t>Ut wisi enim ad minim veniam, quis nostrud exercit</w:t>
      </w:r>
      <w:r w:rsidRPr="0068288C">
        <w:softHyphen/>
        <w:t>ation ullamcorper suscipit lobortis nisl ut aliquip ex ea commodo consequat.</w:t>
      </w:r>
      <w:proofErr w:type="gramEnd"/>
      <w:r w:rsidRPr="0068288C">
        <w:t xml:space="preserve"> Duis autem vel eum iriure dolor in hendrerit in vulpu-tate velit esse molestie consequat, vel illum dolore </w:t>
      </w:r>
      <w:proofErr w:type="gramStart"/>
      <w:r w:rsidRPr="0068288C">
        <w:t>eu</w:t>
      </w:r>
      <w:proofErr w:type="gramEnd"/>
      <w:r w:rsidRPr="0068288C">
        <w:t xml:space="preserve"> feugiat nulla facilisis at vero eros et accumsan et iusto odio dignissim qui blan-dit praesent luptatum zzril delenit augue duis dolore te feugait nulla facilisi.</w:t>
      </w:r>
    </w:p>
    <w:p w14:paraId="46A6CF4D" w14:textId="77777777" w:rsidR="00BF4F16" w:rsidRPr="0068288C" w:rsidRDefault="00BF4F16">
      <w:pPr>
        <w:pStyle w:val="Heading2"/>
      </w:pPr>
      <w:r w:rsidRPr="0068288C">
        <w:t>Subsection Two</w:t>
      </w:r>
    </w:p>
    <w:p w14:paraId="086B84D5" w14:textId="77777777" w:rsidR="00BF4F16" w:rsidRPr="00D93757" w:rsidRDefault="00BF4F16" w:rsidP="00BF4F16">
      <w:pPr>
        <w:pStyle w:val="BodyNoIndent"/>
      </w:pPr>
      <w:r w:rsidRPr="0010165E">
        <w:t xml:space="preserve">Lorem </w:t>
      </w:r>
      <w:r w:rsidRPr="00D93757">
        <w:t xml:space="preserve">ipsum </w:t>
      </w:r>
      <w:proofErr w:type="gramStart"/>
      <w:r w:rsidRPr="00D93757">
        <w:t>dolor sit</w:t>
      </w:r>
      <w:proofErr w:type="gramEnd"/>
      <w:r w:rsidRPr="00D93757">
        <w:t xml:space="preserve"> amet, consectetuer adipiscing elit, sed diam nonummy nibh euismod tincidunt ut laoreet dolore magna aliquam erat volutpat. </w:t>
      </w:r>
      <w:proofErr w:type="gramStart"/>
      <w:r w:rsidRPr="00D93757">
        <w:t>Ut wisi enim ad minim veniam, quis nostrud exercit</w:t>
      </w:r>
      <w:r w:rsidRPr="00D93757">
        <w:softHyphen/>
        <w:t>ation ullamcorper suscipit lobortis nisl ut aliquip ex ea commodo consequat.</w:t>
      </w:r>
      <w:proofErr w:type="gramEnd"/>
      <w:r w:rsidRPr="00D93757">
        <w:t xml:space="preserve"> Duis autem vel eum iriure dolor in hendrerit in vulpu-tate velit esse molestie consequat, vel illum dolore </w:t>
      </w:r>
      <w:proofErr w:type="gramStart"/>
      <w:r w:rsidRPr="00D93757">
        <w:t>eu</w:t>
      </w:r>
      <w:proofErr w:type="gramEnd"/>
      <w:r w:rsidRPr="00D93757">
        <w:t xml:space="preserve"> feugiat nulla facilisis at vero eros et accumsan et iusto odio dignissim qui blan-dit praesent luptatum zzril delenit augue duis dolore te feugait nulla facilisi. Duis autem vel eum iriure dolor in hendrerit in vulpu-tate velit esse molestie consequat, vel illum dolore </w:t>
      </w:r>
      <w:proofErr w:type="gramStart"/>
      <w:r w:rsidRPr="00D93757">
        <w:t>eu</w:t>
      </w:r>
      <w:proofErr w:type="gramEnd"/>
      <w:r w:rsidRPr="00D93757">
        <w:t xml:space="preserve"> feugiat nulla facilisis at vero eros et accumsan et iusto odio dignissim qui blan-dit praesent luptatum zzril delenit augue duis dolore te feugait nulla fac. </w:t>
      </w:r>
    </w:p>
    <w:p w14:paraId="1FD39A46" w14:textId="77777777" w:rsidR="00BF4F16" w:rsidRPr="0068288C" w:rsidRDefault="00E01066" w:rsidP="00BF4F16">
      <w:pPr>
        <w:pStyle w:val="Body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29C0E5" wp14:editId="548A8F58">
                <wp:simplePos x="0" y="0"/>
                <wp:positionH relativeFrom="column">
                  <wp:posOffset>-2365375</wp:posOffset>
                </wp:positionH>
                <wp:positionV relativeFrom="paragraph">
                  <wp:posOffset>2242820</wp:posOffset>
                </wp:positionV>
                <wp:extent cx="1371600" cy="0"/>
                <wp:effectExtent l="9525" t="7620" r="28575" b="30480"/>
                <wp:wrapTight wrapText="bothSides">
                  <wp:wrapPolygon edited="0">
                    <wp:start x="-150" y="-2147483648"/>
                    <wp:lineTo x="0" y="-2147483648"/>
                    <wp:lineTo x="10950" y="-2147483648"/>
                    <wp:lineTo x="10950" y="-2147483648"/>
                    <wp:lineTo x="21450" y="-2147483648"/>
                    <wp:lineTo x="21900" y="-2147483648"/>
                    <wp:lineTo x="-150" y="-2147483648"/>
                  </wp:wrapPolygon>
                </wp:wrapTight>
                <wp:docPr id="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6.2pt,176.6pt" to="-78.2pt,17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/FsRMCAAAp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"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AD5400" wp14:editId="0830692E">
                <wp:simplePos x="0" y="0"/>
                <wp:positionH relativeFrom="column">
                  <wp:posOffset>-3336925</wp:posOffset>
                </wp:positionH>
                <wp:positionV relativeFrom="paragraph">
                  <wp:posOffset>2185670</wp:posOffset>
                </wp:positionV>
                <wp:extent cx="3200400" cy="1628140"/>
                <wp:effectExtent l="3175" t="1270" r="0" b="0"/>
                <wp:wrapTopAndBottom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93C6F" w14:textId="77777777" w:rsidR="00BF4F16" w:rsidRDefault="00BF4F16" w:rsidP="00BF4F16">
                            <w:pPr>
                              <w:pStyle w:val="Footnote"/>
                            </w:pPr>
                          </w:p>
                          <w:p w14:paraId="25703762" w14:textId="77777777" w:rsidR="00BF4F16" w:rsidRPr="00DA11EB" w:rsidRDefault="00BF4F16" w:rsidP="00BF4F16">
                            <w:pPr>
                              <w:pStyle w:val="Footnote"/>
                            </w:pPr>
                          </w:p>
                          <w:p w14:paraId="5D0961E6" w14:textId="77777777" w:rsidR="00F53FB6" w:rsidRPr="00C934FB" w:rsidRDefault="00F53FB6" w:rsidP="00F53FB6">
                            <w:pPr>
                              <w:pStyle w:val="AuthorAffiliation"/>
                              <w:numPr>
                                <w:ilvl w:val="0"/>
                                <w:numId w:val="1"/>
                              </w:numPr>
                              <w:ind w:left="176" w:hanging="176"/>
                            </w:pPr>
                            <w:r w:rsidRPr="00823568">
                              <w:t>Roy</w:t>
                            </w:r>
                            <w:r w:rsidRPr="00C934FB">
                              <w:t xml:space="preserve"> G.</w:t>
                            </w:r>
                            <w:r>
                              <w:t xml:space="preserve"> Biv is with Starbucks Research. E-m</w:t>
                            </w:r>
                            <w:r w:rsidRPr="00C934FB">
                              <w:t>ail: roy.g.biv@aol.com.</w:t>
                            </w:r>
                          </w:p>
                          <w:p w14:paraId="4BFD9057" w14:textId="77777777" w:rsidR="00F53FB6" w:rsidRPr="00C934FB" w:rsidRDefault="00F53FB6" w:rsidP="00F53FB6">
                            <w:pPr>
                              <w:pStyle w:val="AuthorAffiliation"/>
                              <w:numPr>
                                <w:ilvl w:val="0"/>
                                <w:numId w:val="1"/>
                              </w:numPr>
                              <w:ind w:left="176" w:hanging="176"/>
                            </w:pPr>
                            <w:r w:rsidRPr="00C934FB">
                              <w:t>Ed Grimle</w:t>
                            </w:r>
                            <w:r>
                              <w:t>y is with Grimley Widgets, Inc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 xml:space="preserve"> E-m</w:t>
                            </w:r>
                            <w:r w:rsidRPr="00C934FB">
                              <w:t>ail: ed.grimley@aol.com.</w:t>
                            </w:r>
                          </w:p>
                          <w:p w14:paraId="59974700" w14:textId="77777777" w:rsidR="00F53FB6" w:rsidRPr="00C934FB" w:rsidRDefault="00F53FB6" w:rsidP="00F53FB6">
                            <w:pPr>
                              <w:pStyle w:val="AuthorAffiliation"/>
                              <w:numPr>
                                <w:ilvl w:val="0"/>
                                <w:numId w:val="1"/>
                              </w:numPr>
                              <w:ind w:left="176" w:hanging="176"/>
                            </w:pPr>
                            <w:r w:rsidRPr="00C934FB">
                              <w:t>Martha Stewart is with Martha Stewart En</w:t>
                            </w:r>
                            <w:r>
                              <w:t>terprises at Microsoft Research. E-m</w:t>
                            </w:r>
                            <w:r w:rsidRPr="00C934FB">
                              <w:t>ail: Martha.</w:t>
                            </w:r>
                            <w:r w:rsidRPr="00AA2E8D">
                              <w:t>stewart</w:t>
                            </w:r>
                            <w:r w:rsidRPr="00C934FB">
                              <w:t>@marthastewart.com.</w:t>
                            </w:r>
                          </w:p>
                          <w:p w14:paraId="7D695F5D" w14:textId="77777777" w:rsidR="00D46DA5" w:rsidRDefault="00D46DA5" w:rsidP="00FB3DD4">
                            <w:pPr>
                              <w:pStyle w:val="FOOTNOTE0"/>
                              <w:spacing w:before="75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Manuscript received xx xxx. 201</w:t>
                            </w:r>
                            <w:r w:rsidR="00FB3DD4" w:rsidRPr="00FB3DD4">
                              <w:rPr>
                                <w:i/>
                              </w:rPr>
                              <w:t>x;</w:t>
                            </w:r>
                            <w:r>
                              <w:rPr>
                                <w:i/>
                              </w:rPr>
                              <w:t xml:space="preserve"> accepted xx xxx. 201</w:t>
                            </w:r>
                            <w:r w:rsidR="00A07B64">
                              <w:rPr>
                                <w:i/>
                              </w:rPr>
                              <w:t xml:space="preserve">x. Date of </w:t>
                            </w:r>
                          </w:p>
                          <w:p w14:paraId="1B8BAC56" w14:textId="4E7C741C" w:rsidR="00F53FB6" w:rsidRPr="003F4EE7" w:rsidRDefault="00D46DA5" w:rsidP="00D46DA5">
                            <w:pPr>
                              <w:pStyle w:val="FOOTNOTE0"/>
                              <w:spacing w:before="0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Publication xx xxx.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201</w:t>
                            </w:r>
                            <w:r w:rsidR="00FB3DD4" w:rsidRPr="00FB3DD4">
                              <w:rPr>
                                <w:i/>
                              </w:rPr>
                              <w:t>x; dat</w:t>
                            </w:r>
                            <w:r>
                              <w:rPr>
                                <w:i/>
                              </w:rPr>
                              <w:t>e of current version xx xxx.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201</w:t>
                            </w:r>
                            <w:r w:rsidR="00FB3DD4" w:rsidRPr="00FB3DD4">
                              <w:rPr>
                                <w:i/>
                              </w:rPr>
                              <w:t>x.</w:t>
                            </w:r>
                          </w:p>
                          <w:p w14:paraId="505D0989" w14:textId="17F9A66A" w:rsidR="003250BE" w:rsidRPr="003250BE" w:rsidRDefault="003250BE" w:rsidP="00D46DA5">
                            <w:pPr>
                              <w:pStyle w:val="FOOTNOTE0"/>
                              <w:spacing w:before="0"/>
                              <w:rPr>
                                <w:i/>
                              </w:rPr>
                            </w:pPr>
                            <w:r w:rsidRPr="003250BE">
                              <w:rPr>
                                <w:i/>
                              </w:rPr>
                              <w:t>For information on obtaining reprints of this article, please send</w:t>
                            </w:r>
                          </w:p>
                          <w:p w14:paraId="1C43B23A" w14:textId="2E3E078E" w:rsidR="003250BE" w:rsidRPr="003250BE" w:rsidRDefault="003250BE" w:rsidP="00D46DA5">
                            <w:pPr>
                              <w:pStyle w:val="FOOTNOTE0"/>
                              <w:spacing w:before="0"/>
                              <w:rPr>
                                <w:i/>
                              </w:rPr>
                            </w:pPr>
                            <w:proofErr w:type="gramStart"/>
                            <w:r w:rsidRPr="003250BE">
                              <w:rPr>
                                <w:i/>
                              </w:rPr>
                              <w:t>e</w:t>
                            </w:r>
                            <w:proofErr w:type="gramEnd"/>
                            <w:r w:rsidRPr="003250BE">
                              <w:rPr>
                                <w:i/>
                              </w:rPr>
                              <w:t>-mail to: reprints@iee</w:t>
                            </w:r>
                            <w:r w:rsidR="00D46DA5">
                              <w:rPr>
                                <w:i/>
                              </w:rPr>
                              <w:t>e.org</w:t>
                            </w:r>
                            <w:r w:rsidRPr="003250BE">
                              <w:rPr>
                                <w:i/>
                              </w:rPr>
                              <w:t>.</w:t>
                            </w:r>
                          </w:p>
                          <w:p w14:paraId="521611BF" w14:textId="3B4E091D" w:rsidR="00F53FB6" w:rsidRPr="003F4EE7" w:rsidRDefault="003250BE" w:rsidP="00D46DA5">
                            <w:pPr>
                              <w:pStyle w:val="FOOTNOTE0"/>
                              <w:spacing w:before="0"/>
                              <w:rPr>
                                <w:i/>
                              </w:rPr>
                            </w:pPr>
                            <w:r w:rsidRPr="003250BE">
                              <w:rPr>
                                <w:i/>
                              </w:rPr>
                              <w:t>Digital Obj</w:t>
                            </w:r>
                            <w:r>
                              <w:rPr>
                                <w:i/>
                              </w:rPr>
                              <w:t>ect Identi</w:t>
                            </w:r>
                            <w:r w:rsidR="00D46DA5">
                              <w:rPr>
                                <w:i/>
                              </w:rPr>
                              <w:t>fier: xx.xxxx/TVCG.201</w:t>
                            </w:r>
                            <w:r w:rsidRPr="003250BE">
                              <w:rPr>
                                <w:i/>
                              </w:rPr>
                              <w:t>x.xxxxxxx/</w:t>
                            </w:r>
                            <w:r w:rsidR="00F53FB6" w:rsidRPr="003F4EE7">
                              <w:rPr>
                                <w:i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14:paraId="33B3C014" w14:textId="77777777" w:rsidR="00BF4F16" w:rsidRPr="003F4EE7" w:rsidRDefault="00BF4F16" w:rsidP="007401B6">
                            <w:pPr>
                              <w:pStyle w:val="AuthorAffiliation"/>
                              <w:numPr>
                                <w:ilvl w:val="0"/>
                                <w:numId w:val="0"/>
                              </w:numPr>
                              <w:ind w:left="176"/>
                              <w:rPr>
                                <w:i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262.7pt;margin-top:172.1pt;width:252pt;height:12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" filled="f" stroked="f">
                <v:textbox inset="0,0,0,0">
                  <w:txbxContent>
                    <w:p w14:paraId="27593C6F" w14:textId="77777777" w:rsidR="00BF4F16" w:rsidRDefault="00BF4F16" w:rsidP="00BF4F16">
                      <w:pPr>
                        <w:pStyle w:val="Footnote"/>
                      </w:pPr>
                    </w:p>
                    <w:p w14:paraId="25703762" w14:textId="77777777" w:rsidR="00BF4F16" w:rsidRPr="00DA11EB" w:rsidRDefault="00BF4F16" w:rsidP="00BF4F16">
                      <w:pPr>
                        <w:pStyle w:val="Footnote"/>
                      </w:pPr>
                    </w:p>
                    <w:p w14:paraId="5D0961E6" w14:textId="77777777" w:rsidR="00F53FB6" w:rsidRPr="00C934FB" w:rsidRDefault="00F53FB6" w:rsidP="00F53FB6">
                      <w:pPr>
                        <w:pStyle w:val="AuthorAffiliation"/>
                        <w:numPr>
                          <w:ilvl w:val="0"/>
                          <w:numId w:val="1"/>
                        </w:numPr>
                        <w:ind w:left="176" w:hanging="176"/>
                      </w:pPr>
                      <w:r w:rsidRPr="00823568">
                        <w:t>Roy</w:t>
                      </w:r>
                      <w:r w:rsidRPr="00C934FB">
                        <w:t xml:space="preserve"> G.</w:t>
                      </w:r>
                      <w:r>
                        <w:t xml:space="preserve"> Biv is with Starbucks Research. E-m</w:t>
                      </w:r>
                      <w:r w:rsidRPr="00C934FB">
                        <w:t>ail: roy.g.biv@aol.com.</w:t>
                      </w:r>
                    </w:p>
                    <w:p w14:paraId="4BFD9057" w14:textId="77777777" w:rsidR="00F53FB6" w:rsidRPr="00C934FB" w:rsidRDefault="00F53FB6" w:rsidP="00F53FB6">
                      <w:pPr>
                        <w:pStyle w:val="AuthorAffiliation"/>
                        <w:numPr>
                          <w:ilvl w:val="0"/>
                          <w:numId w:val="1"/>
                        </w:numPr>
                        <w:ind w:left="176" w:hanging="176"/>
                      </w:pPr>
                      <w:r w:rsidRPr="00C934FB">
                        <w:t>Ed Grimle</w:t>
                      </w:r>
                      <w:r>
                        <w:t>y is with Grimley Widgets, Inc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 xml:space="preserve"> E-m</w:t>
                      </w:r>
                      <w:r w:rsidRPr="00C934FB">
                        <w:t>ail: ed.grimley@aol.com.</w:t>
                      </w:r>
                    </w:p>
                    <w:p w14:paraId="59974700" w14:textId="77777777" w:rsidR="00F53FB6" w:rsidRPr="00C934FB" w:rsidRDefault="00F53FB6" w:rsidP="00F53FB6">
                      <w:pPr>
                        <w:pStyle w:val="AuthorAffiliation"/>
                        <w:numPr>
                          <w:ilvl w:val="0"/>
                          <w:numId w:val="1"/>
                        </w:numPr>
                        <w:ind w:left="176" w:hanging="176"/>
                      </w:pPr>
                      <w:r w:rsidRPr="00C934FB">
                        <w:t>Martha Stewart is with Martha Stewart En</w:t>
                      </w:r>
                      <w:r>
                        <w:t>terprises at Microsoft Research. E-m</w:t>
                      </w:r>
                      <w:r w:rsidRPr="00C934FB">
                        <w:t>ail: Martha.</w:t>
                      </w:r>
                      <w:r w:rsidRPr="00AA2E8D">
                        <w:t>stewart</w:t>
                      </w:r>
                      <w:r w:rsidRPr="00C934FB">
                        <w:t>@marthastewart.com.</w:t>
                      </w:r>
                    </w:p>
                    <w:p w14:paraId="7D695F5D" w14:textId="77777777" w:rsidR="00D46DA5" w:rsidRDefault="00D46DA5" w:rsidP="00FB3DD4">
                      <w:pPr>
                        <w:pStyle w:val="FOOTNOTE0"/>
                        <w:spacing w:before="75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Manuscript received xx xxx. 201</w:t>
                      </w:r>
                      <w:r w:rsidR="00FB3DD4" w:rsidRPr="00FB3DD4">
                        <w:rPr>
                          <w:i/>
                        </w:rPr>
                        <w:t>x;</w:t>
                      </w:r>
                      <w:r>
                        <w:rPr>
                          <w:i/>
                        </w:rPr>
                        <w:t xml:space="preserve"> accepted xx xxx. 201</w:t>
                      </w:r>
                      <w:r w:rsidR="00A07B64">
                        <w:rPr>
                          <w:i/>
                        </w:rPr>
                        <w:t xml:space="preserve">x. Date of </w:t>
                      </w:r>
                    </w:p>
                    <w:p w14:paraId="1B8BAC56" w14:textId="4E7C741C" w:rsidR="00F53FB6" w:rsidRPr="003F4EE7" w:rsidRDefault="00D46DA5" w:rsidP="00D46DA5">
                      <w:pPr>
                        <w:pStyle w:val="FOOTNOTE0"/>
                        <w:spacing w:before="0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Publication xx xxx.</w:t>
                      </w:r>
                      <w:proofErr w:type="gramEnd"/>
                      <w:r>
                        <w:rPr>
                          <w:i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</w:rPr>
                        <w:t>201</w:t>
                      </w:r>
                      <w:r w:rsidR="00FB3DD4" w:rsidRPr="00FB3DD4">
                        <w:rPr>
                          <w:i/>
                        </w:rPr>
                        <w:t>x; dat</w:t>
                      </w:r>
                      <w:r>
                        <w:rPr>
                          <w:i/>
                        </w:rPr>
                        <w:t>e of current version xx xxx.</w:t>
                      </w:r>
                      <w:proofErr w:type="gramEnd"/>
                      <w:r>
                        <w:rPr>
                          <w:i/>
                        </w:rPr>
                        <w:t xml:space="preserve"> 201</w:t>
                      </w:r>
                      <w:r w:rsidR="00FB3DD4" w:rsidRPr="00FB3DD4">
                        <w:rPr>
                          <w:i/>
                        </w:rPr>
                        <w:t>x.</w:t>
                      </w:r>
                    </w:p>
                    <w:p w14:paraId="505D0989" w14:textId="17F9A66A" w:rsidR="003250BE" w:rsidRPr="003250BE" w:rsidRDefault="003250BE" w:rsidP="00D46DA5">
                      <w:pPr>
                        <w:pStyle w:val="FOOTNOTE0"/>
                        <w:spacing w:before="0"/>
                        <w:rPr>
                          <w:i/>
                        </w:rPr>
                      </w:pPr>
                      <w:r w:rsidRPr="003250BE">
                        <w:rPr>
                          <w:i/>
                        </w:rPr>
                        <w:t>For information on obtaining reprints of this article, please send</w:t>
                      </w:r>
                    </w:p>
                    <w:p w14:paraId="1C43B23A" w14:textId="2E3E078E" w:rsidR="003250BE" w:rsidRPr="003250BE" w:rsidRDefault="003250BE" w:rsidP="00D46DA5">
                      <w:pPr>
                        <w:pStyle w:val="FOOTNOTE0"/>
                        <w:spacing w:before="0"/>
                        <w:rPr>
                          <w:i/>
                        </w:rPr>
                      </w:pPr>
                      <w:proofErr w:type="gramStart"/>
                      <w:r w:rsidRPr="003250BE">
                        <w:rPr>
                          <w:i/>
                        </w:rPr>
                        <w:t>e</w:t>
                      </w:r>
                      <w:proofErr w:type="gramEnd"/>
                      <w:r w:rsidRPr="003250BE">
                        <w:rPr>
                          <w:i/>
                        </w:rPr>
                        <w:t>-mail to: reprints@iee</w:t>
                      </w:r>
                      <w:r w:rsidR="00D46DA5">
                        <w:rPr>
                          <w:i/>
                        </w:rPr>
                        <w:t>e.org</w:t>
                      </w:r>
                      <w:r w:rsidRPr="003250BE">
                        <w:rPr>
                          <w:i/>
                        </w:rPr>
                        <w:t>.</w:t>
                      </w:r>
                    </w:p>
                    <w:p w14:paraId="521611BF" w14:textId="3B4E091D" w:rsidR="00F53FB6" w:rsidRPr="003F4EE7" w:rsidRDefault="003250BE" w:rsidP="00D46DA5">
                      <w:pPr>
                        <w:pStyle w:val="FOOTNOTE0"/>
                        <w:spacing w:before="0"/>
                        <w:rPr>
                          <w:i/>
                        </w:rPr>
                      </w:pPr>
                      <w:r w:rsidRPr="003250BE">
                        <w:rPr>
                          <w:i/>
                        </w:rPr>
                        <w:t>Digital Obj</w:t>
                      </w:r>
                      <w:r>
                        <w:rPr>
                          <w:i/>
                        </w:rPr>
                        <w:t>ect Identi</w:t>
                      </w:r>
                      <w:r w:rsidR="00D46DA5">
                        <w:rPr>
                          <w:i/>
                        </w:rPr>
                        <w:t>fier: xx.xxxx/TVCG.201</w:t>
                      </w:r>
                      <w:r w:rsidRPr="003250BE">
                        <w:rPr>
                          <w:i/>
                        </w:rPr>
                        <w:t>x.xxxxxxx/</w:t>
                      </w:r>
                      <w:r w:rsidR="00F53FB6" w:rsidRPr="003F4EE7">
                        <w:rPr>
                          <w:i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33B3C014" w14:textId="77777777" w:rsidR="00BF4F16" w:rsidRPr="003F4EE7" w:rsidRDefault="00BF4F16" w:rsidP="007401B6">
                      <w:pPr>
                        <w:pStyle w:val="AuthorAffiliation"/>
                        <w:numPr>
                          <w:ilvl w:val="0"/>
                          <w:numId w:val="0"/>
                        </w:numPr>
                        <w:ind w:left="176"/>
                        <w:rPr>
                          <w:i w:val="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F4F16" w:rsidRPr="0068288C">
        <w:t xml:space="preserve">Lorem ipsum </w:t>
      </w:r>
      <w:proofErr w:type="gramStart"/>
      <w:r w:rsidR="00BF4F16" w:rsidRPr="0068288C">
        <w:t>dolor sit</w:t>
      </w:r>
      <w:proofErr w:type="gramEnd"/>
      <w:r w:rsidR="00BF4F16" w:rsidRPr="0068288C">
        <w:t xml:space="preserve"> amet, consectetuer adipiscing elit, sed diam nonummy nibh euismod tincidunt ut laoreet dolore magna aliquam erat volutpat. </w:t>
      </w:r>
      <w:proofErr w:type="gramStart"/>
      <w:r w:rsidR="00BF4F16" w:rsidRPr="0068288C">
        <w:t>Ut wisi enim ad minim veniam, quis nostrud exercit</w:t>
      </w:r>
      <w:r w:rsidR="00BF4F16" w:rsidRPr="0068288C">
        <w:softHyphen/>
        <w:t>ation ullamcorper suscipit lobortis nisl ut aliquip ex ea commodo consequat.</w:t>
      </w:r>
      <w:proofErr w:type="gramEnd"/>
      <w:r w:rsidR="00BF4F16" w:rsidRPr="0068288C">
        <w:t xml:space="preserve"> Duis autem vel eum iriure dolor in hendrerit in vulpu-tate velit esse molestie consequat, vel illum dolore </w:t>
      </w:r>
      <w:proofErr w:type="gramStart"/>
      <w:r w:rsidR="00BF4F16" w:rsidRPr="0068288C">
        <w:t>eu</w:t>
      </w:r>
      <w:proofErr w:type="gramEnd"/>
      <w:r w:rsidR="00BF4F16" w:rsidRPr="0068288C">
        <w:t xml:space="preserve"> feugiat nulla facilisis at vero eros et accumsan et iusto odio dignissim qui blan-dit praesent luptatum zzril delenit augue duis dolore te feugait nulla facilisi.</w:t>
      </w:r>
    </w:p>
    <w:p w14:paraId="13D2406E" w14:textId="77777777" w:rsidR="00BF4F16" w:rsidRPr="0068288C" w:rsidRDefault="00BF4F16">
      <w:pPr>
        <w:pStyle w:val="Heading1"/>
      </w:pPr>
      <w:r w:rsidRPr="0068288C">
        <w:t>Discussion</w:t>
      </w:r>
    </w:p>
    <w:p w14:paraId="03FE7D01" w14:textId="77777777" w:rsidR="00BF4F16" w:rsidRPr="00A276AD" w:rsidRDefault="00BF4F16" w:rsidP="00BF4F16">
      <w:pPr>
        <w:pStyle w:val="BodyNoIndent"/>
      </w:pPr>
      <w:r w:rsidRPr="0068288C">
        <w:t xml:space="preserve">Lorem ipsum </w:t>
      </w:r>
      <w:proofErr w:type="gramStart"/>
      <w:r w:rsidRPr="0068288C">
        <w:t>dolor sit</w:t>
      </w:r>
      <w:proofErr w:type="gramEnd"/>
      <w:r w:rsidRPr="0068288C">
        <w:t xml:space="preserve"> amet, consectetuer adipiscing elit, sed diam nonummy nibh euismod tincidunt ut laoreet dolore magna aliquam erat volutpat. </w:t>
      </w:r>
      <w:proofErr w:type="gramStart"/>
      <w:r w:rsidRPr="0068288C">
        <w:t>Ut wisi enim ad minim veniam, quis nostrud exercit</w:t>
      </w:r>
      <w:r w:rsidRPr="0068288C">
        <w:softHyphen/>
        <w:t>ation ullamcorper suscipit lobortis nisl ut aliquip ex ea commodo</w:t>
      </w:r>
      <w:r>
        <w:t>.</w:t>
      </w:r>
      <w:proofErr w:type="gramEnd"/>
      <w:r w:rsidRPr="0068288C">
        <w:t xml:space="preserve"> </w:t>
      </w:r>
    </w:p>
    <w:p w14:paraId="550E35F3" w14:textId="77777777" w:rsidR="00BF4F16" w:rsidRPr="0068288C" w:rsidRDefault="00E01066" w:rsidP="00BF4F16">
      <w:pPr>
        <w:jc w:val="center"/>
      </w:pPr>
      <w:r>
        <w:rPr>
          <w:noProof/>
        </w:rPr>
        <w:lastRenderedPageBreak/>
        <w:drawing>
          <wp:inline distT="0" distB="0" distL="0" distR="0" wp14:anchorId="65C94901" wp14:editId="76029070">
            <wp:extent cx="2527300" cy="1854200"/>
            <wp:effectExtent l="0" t="0" r="12700" b="0"/>
            <wp:docPr id="1" name="Picture 1" descr="sampl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9A06" w14:textId="77777777" w:rsidR="00BF4F16" w:rsidRDefault="00BF4F16" w:rsidP="00BF4F16">
      <w:pPr>
        <w:pStyle w:val="FigureCaption"/>
      </w:pPr>
      <w:r w:rsidRPr="0068288C">
        <w:t>Fig. 1. Two boxes. One filled wit</w:t>
      </w:r>
      <w:r>
        <w:t>h confetti.</w:t>
      </w:r>
    </w:p>
    <w:p w14:paraId="1F799D7E" w14:textId="77777777" w:rsidR="00BF4F16" w:rsidRPr="0068288C" w:rsidRDefault="00BF4F16"/>
    <w:p w14:paraId="179B9EED" w14:textId="77777777" w:rsidR="00BF4F16" w:rsidRPr="0068288C" w:rsidRDefault="00BF4F16">
      <w:pPr>
        <w:pStyle w:val="Heading2"/>
      </w:pPr>
      <w:r w:rsidRPr="0068288C">
        <w:t>Subsection One</w:t>
      </w:r>
    </w:p>
    <w:p w14:paraId="482CADC2" w14:textId="77777777" w:rsidR="00BF4F16" w:rsidRPr="0068288C" w:rsidRDefault="00BF4F16" w:rsidP="00BF4F16">
      <w:pPr>
        <w:pStyle w:val="BodyNoIndent"/>
      </w:pPr>
      <w:r w:rsidRPr="0068288C">
        <w:t xml:space="preserve">Lorem ipsum </w:t>
      </w:r>
      <w:proofErr w:type="gramStart"/>
      <w:r w:rsidRPr="0068288C">
        <w:t>dolor sit</w:t>
      </w:r>
      <w:proofErr w:type="gramEnd"/>
      <w:r w:rsidRPr="0068288C">
        <w:t xml:space="preserve"> amet, consectetuer adipiscing elit, sed diam nonummy nibh euismod tincidunt ut laoreet dolore magna aliquam erat volutpat. </w:t>
      </w:r>
      <w:proofErr w:type="gramStart"/>
      <w:r w:rsidRPr="0068288C">
        <w:t>Ut wisi enim ad minim veniam, quis nostrud exercit</w:t>
      </w:r>
      <w:r w:rsidRPr="0068288C">
        <w:softHyphen/>
        <w:t>ation ullamcorper suscipit lobortis nisl ut aliquip ex ea commodo consequat.</w:t>
      </w:r>
      <w:proofErr w:type="gramEnd"/>
      <w:r w:rsidRPr="0068288C">
        <w:t xml:space="preserve"> Duis autem vel eum iriure dolor in hendrerit in vulpu-tate velit esse molestie consequat, vel illum dolore </w:t>
      </w:r>
      <w:proofErr w:type="gramStart"/>
      <w:r w:rsidRPr="0068288C">
        <w:t>eu</w:t>
      </w:r>
      <w:proofErr w:type="gramEnd"/>
      <w:r w:rsidRPr="0068288C">
        <w:t xml:space="preserve"> feugiat nulla facilisis at vero eros et accumsan et iusto odio dignissim qui blan-dit praesent luptatum zzril delenit augue duis dolore te feugait nulla facilisi.</w:t>
      </w:r>
    </w:p>
    <w:p w14:paraId="7512C623" w14:textId="77777777" w:rsidR="00BF4F16" w:rsidRPr="0068288C" w:rsidRDefault="00BF4F16" w:rsidP="00BF4F16">
      <w:pPr>
        <w:pStyle w:val="Body"/>
      </w:pPr>
      <w:r w:rsidRPr="0068288C">
        <w:t xml:space="preserve">Lorem ipsum </w:t>
      </w:r>
      <w:proofErr w:type="gramStart"/>
      <w:r w:rsidRPr="0068288C">
        <w:t>dolor sit</w:t>
      </w:r>
      <w:proofErr w:type="gramEnd"/>
      <w:r w:rsidRPr="0068288C">
        <w:t xml:space="preserve"> amet, consectetuer adipiscing elit, sed diam nonummy nibh euismod tincidunt ut laoreet dolore magna aliquam erat volutpat. </w:t>
      </w:r>
      <w:proofErr w:type="gramStart"/>
      <w:r w:rsidRPr="0068288C">
        <w:t>Ut wisi enim ad minim veniam, quis nostrud exercit</w:t>
      </w:r>
      <w:r w:rsidRPr="0068288C">
        <w:softHyphen/>
        <w:t>ation ullamcorper suscipit lobortis nisl ut aliquip.</w:t>
      </w:r>
      <w:proofErr w:type="gramEnd"/>
    </w:p>
    <w:p w14:paraId="6C4824AC" w14:textId="77777777" w:rsidR="00BF4F16" w:rsidRPr="0068288C" w:rsidRDefault="00BF4F16" w:rsidP="00BF4F16">
      <w:pPr>
        <w:pStyle w:val="Body"/>
      </w:pPr>
      <w:proofErr w:type="gramStart"/>
      <w:r w:rsidRPr="0068288C">
        <w:t>Ex ea commodo consequat.</w:t>
      </w:r>
      <w:proofErr w:type="gramEnd"/>
      <w:r w:rsidRPr="0068288C">
        <w:t xml:space="preserve"> Duis autem vel eum iriure dolor in hendrerit in vulpu-tate velit esse molestie consequat, vel illum dolore </w:t>
      </w:r>
      <w:proofErr w:type="gramStart"/>
      <w:r w:rsidRPr="0068288C">
        <w:t>eu</w:t>
      </w:r>
      <w:proofErr w:type="gramEnd"/>
      <w:r w:rsidRPr="0068288C">
        <w:t xml:space="preserve"> feugiat nulla facilisis at vero eros et accumsan et iusto odio dignissim qui blan-dit praesent luptatum zzril delenit augue duis dolore te feugait nulla facilisi.</w:t>
      </w:r>
    </w:p>
    <w:p w14:paraId="26B3D358" w14:textId="77777777" w:rsidR="00BF4F16" w:rsidRPr="0068288C" w:rsidRDefault="00BF4F16">
      <w:pPr>
        <w:pStyle w:val="Heading2"/>
      </w:pPr>
      <w:r w:rsidRPr="0068288C">
        <w:t>Subsection Two</w:t>
      </w:r>
    </w:p>
    <w:p w14:paraId="5BBFB05B" w14:textId="77777777" w:rsidR="00BF4F16" w:rsidRPr="0068288C" w:rsidRDefault="00BF4F16" w:rsidP="00BF4F16">
      <w:pPr>
        <w:pStyle w:val="BodyNoIndent"/>
      </w:pPr>
      <w:r w:rsidRPr="0068288C">
        <w:t xml:space="preserve">Lorem ipsum </w:t>
      </w:r>
      <w:proofErr w:type="gramStart"/>
      <w:r w:rsidRPr="0068288C">
        <w:t>dolor sit</w:t>
      </w:r>
      <w:proofErr w:type="gramEnd"/>
      <w:r w:rsidRPr="0068288C">
        <w:t xml:space="preserve"> amet, consectetuer adipiscing elit, sed diam nonummy nibh euismod tincidunt ut laoreet dolore magna aliquam erat volutpat. </w:t>
      </w:r>
      <w:proofErr w:type="gramStart"/>
      <w:r w:rsidRPr="0068288C">
        <w:t>Ut wisi enim ad minim veniam, quis nostrud exercit</w:t>
      </w:r>
      <w:r w:rsidRPr="0068288C">
        <w:softHyphen/>
        <w:t>ation ullamcorper suscipit lobortis nisl ut aliquip ex ea commodo consequat.</w:t>
      </w:r>
      <w:proofErr w:type="gramEnd"/>
      <w:r w:rsidRPr="0068288C">
        <w:t xml:space="preserve"> Duis autem vel eum iriure dolor in hendrerit in vulpu-tate velit esse molestie consequat, vel illum dolore </w:t>
      </w:r>
      <w:proofErr w:type="gramStart"/>
      <w:r w:rsidRPr="0068288C">
        <w:t>eu</w:t>
      </w:r>
      <w:proofErr w:type="gramEnd"/>
      <w:r w:rsidRPr="0068288C">
        <w:t xml:space="preserve"> feugiat nulla facilisis at vero eros et accumsan et iusto odio dignissim qui blan-dit praesent luptatum zzril delenit augue duis dolore te feugait nulla facilisi.</w:t>
      </w:r>
    </w:p>
    <w:p w14:paraId="63DD87A5" w14:textId="77777777" w:rsidR="00BF4F16" w:rsidRPr="0068288C" w:rsidRDefault="00BF4F16">
      <w:pPr>
        <w:pStyle w:val="Heading3"/>
      </w:pPr>
      <w:r w:rsidRPr="0068288C">
        <w:t>Sub-subsection One</w:t>
      </w:r>
    </w:p>
    <w:p w14:paraId="44A9B70F" w14:textId="77777777" w:rsidR="00BF4F16" w:rsidRPr="0068288C" w:rsidRDefault="00BF4F16" w:rsidP="00BF4F16">
      <w:pPr>
        <w:pStyle w:val="Body"/>
      </w:pPr>
      <w:r w:rsidRPr="0068288C">
        <w:t xml:space="preserve">Lorem ipsum </w:t>
      </w:r>
      <w:proofErr w:type="gramStart"/>
      <w:r w:rsidRPr="0068288C">
        <w:t>dolor sit</w:t>
      </w:r>
      <w:proofErr w:type="gramEnd"/>
      <w:r w:rsidRPr="0068288C">
        <w:t xml:space="preserve"> amet, consectetuer adipiscing elit, sed diam nonummy nibh euismod tincidunt ut laoreet dolore magna aliquam erat volutpat. </w:t>
      </w:r>
      <w:proofErr w:type="gramStart"/>
      <w:r w:rsidRPr="0068288C">
        <w:t>Ut wisi enim ad minim veniam, quis nostrud exercit</w:t>
      </w:r>
      <w:r w:rsidRPr="0068288C">
        <w:softHyphen/>
        <w:t>ation ullamcorper suscipit lobortis nisl ut aliquip ex ea commodo consequat.</w:t>
      </w:r>
      <w:proofErr w:type="gramEnd"/>
      <w:r w:rsidRPr="0068288C">
        <w:t xml:space="preserve"> Duis autem vel eum iriure dolor in hendrerit in vulpu-tate velit esse molestie consequat, vel illum dolore </w:t>
      </w:r>
      <w:proofErr w:type="gramStart"/>
      <w:r w:rsidRPr="0068288C">
        <w:t>eu</w:t>
      </w:r>
      <w:proofErr w:type="gramEnd"/>
      <w:r w:rsidRPr="0068288C">
        <w:t xml:space="preserve"> feugiat nulla facilisis at vero eros et accumsan et iusto odio dignissim qui blan-dit praesent luptatum zzril delenit augue duis dolore te feugait nulla facilisi.</w:t>
      </w:r>
    </w:p>
    <w:p w14:paraId="3DE0866D" w14:textId="77777777" w:rsidR="00BF4F16" w:rsidRPr="0068288C" w:rsidRDefault="00BF4F16" w:rsidP="00BF4F16">
      <w:pPr>
        <w:pStyle w:val="Body"/>
        <w:ind w:firstLine="0"/>
      </w:pPr>
    </w:p>
    <w:tbl>
      <w:tblPr>
        <w:tblW w:w="0" w:type="auto"/>
        <w:jc w:val="center"/>
        <w:tblInd w:w="-3102" w:type="dxa"/>
        <w:tblLook w:val="00A0" w:firstRow="1" w:lastRow="0" w:firstColumn="1" w:lastColumn="0" w:noHBand="0" w:noVBand="0"/>
      </w:tblPr>
      <w:tblGrid>
        <w:gridCol w:w="236"/>
        <w:gridCol w:w="236"/>
        <w:gridCol w:w="4139"/>
        <w:gridCol w:w="566"/>
      </w:tblGrid>
      <w:tr w:rsidR="00BF4F16" w:rsidRPr="0068288C" w14:paraId="55913BD2" w14:textId="77777777">
        <w:trPr>
          <w:trHeight w:val="881"/>
          <w:jc w:val="center"/>
        </w:trPr>
        <w:tc>
          <w:tcPr>
            <w:tcW w:w="236" w:type="dxa"/>
          </w:tcPr>
          <w:p w14:paraId="6991E47A" w14:textId="77777777" w:rsidR="00BF4F16" w:rsidRPr="0068288C" w:rsidRDefault="00BF4F16" w:rsidP="00BF4F16">
            <w:pPr>
              <w:jc w:val="center"/>
            </w:pPr>
          </w:p>
        </w:tc>
        <w:tc>
          <w:tcPr>
            <w:tcW w:w="236" w:type="dxa"/>
          </w:tcPr>
          <w:p w14:paraId="1CF71735" w14:textId="77777777" w:rsidR="00BF4F16" w:rsidRPr="0068288C" w:rsidRDefault="00BF4F16" w:rsidP="00BF4F16">
            <w:pPr>
              <w:jc w:val="center"/>
            </w:pPr>
          </w:p>
        </w:tc>
        <w:tc>
          <w:tcPr>
            <w:tcW w:w="4139" w:type="dxa"/>
            <w:vAlign w:val="center"/>
          </w:tcPr>
          <w:p w14:paraId="4E41FB88" w14:textId="77777777" w:rsidR="00BF4F16" w:rsidRPr="0068288C" w:rsidRDefault="00E01066" w:rsidP="00BF4F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6C1A2A" wp14:editId="5D34924D">
                  <wp:extent cx="520700" cy="381000"/>
                  <wp:effectExtent l="0" t="0" r="1270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14:paraId="545B81D9" w14:textId="77777777" w:rsidR="00BF4F16" w:rsidRPr="004C4E88" w:rsidRDefault="00BF4F16" w:rsidP="00BF4F16">
            <w:pPr>
              <w:jc w:val="right"/>
              <w:rPr>
                <w:sz w:val="18"/>
              </w:rPr>
            </w:pPr>
            <w:r w:rsidRPr="004C4E88">
              <w:rPr>
                <w:sz w:val="18"/>
              </w:rPr>
              <w:t>(1)</w:t>
            </w:r>
          </w:p>
        </w:tc>
      </w:tr>
    </w:tbl>
    <w:p w14:paraId="3FB0C6E6" w14:textId="77777777" w:rsidR="00BF4F16" w:rsidRPr="00BA0067" w:rsidRDefault="00BF4F16" w:rsidP="00BF4F16">
      <w:pPr>
        <w:pStyle w:val="BodyNoIndent"/>
      </w:pPr>
    </w:p>
    <w:p w14:paraId="7BCB36B3" w14:textId="77777777" w:rsidR="00BF4F16" w:rsidRPr="00A276AD" w:rsidRDefault="00BF4F16" w:rsidP="00BF4F16">
      <w:pPr>
        <w:pStyle w:val="Body"/>
      </w:pPr>
    </w:p>
    <w:tbl>
      <w:tblPr>
        <w:tblW w:w="4320" w:type="dxa"/>
        <w:tblInd w:w="648" w:type="dxa"/>
        <w:tblLook w:val="00A0" w:firstRow="1" w:lastRow="0" w:firstColumn="1" w:lastColumn="0" w:noHBand="0" w:noVBand="0"/>
      </w:tblPr>
      <w:tblGrid>
        <w:gridCol w:w="876"/>
        <w:gridCol w:w="1203"/>
        <w:gridCol w:w="1123"/>
        <w:gridCol w:w="1118"/>
      </w:tblGrid>
      <w:tr w:rsidR="00BF4F16" w:rsidRPr="0068288C" w14:paraId="63A9E901" w14:textId="77777777">
        <w:trPr>
          <w:cantSplit/>
          <w:trHeight w:val="217"/>
        </w:trPr>
        <w:tc>
          <w:tcPr>
            <w:tcW w:w="4320" w:type="dxa"/>
            <w:gridSpan w:val="4"/>
          </w:tcPr>
          <w:p w14:paraId="3DFE665E" w14:textId="77777777" w:rsidR="00BF4F16" w:rsidRPr="0068288C" w:rsidRDefault="00BF4F16" w:rsidP="00BF4F16">
            <w:pPr>
              <w:pStyle w:val="TableCaption"/>
            </w:pPr>
            <w:r w:rsidRPr="009745D8">
              <w:t>Table 1. Vis Paper Acceptance Rate</w:t>
            </w:r>
          </w:p>
        </w:tc>
      </w:tr>
      <w:tr w:rsidR="00BF4F16" w:rsidRPr="0068288C" w14:paraId="275EB66D" w14:textId="77777777">
        <w:trPr>
          <w:cantSplit/>
          <w:trHeight w:val="137"/>
        </w:trPr>
        <w:tc>
          <w:tcPr>
            <w:tcW w:w="876" w:type="dxa"/>
            <w:tcBorders>
              <w:bottom w:val="single" w:sz="4" w:space="0" w:color="auto"/>
            </w:tcBorders>
          </w:tcPr>
          <w:p w14:paraId="085CC8CC" w14:textId="77777777" w:rsidR="00BF4F16" w:rsidRPr="0068288C" w:rsidRDefault="00BF4F16" w:rsidP="00BF4F16">
            <w:pPr>
              <w:pStyle w:val="Table"/>
            </w:pPr>
            <w:r w:rsidRPr="0068288C">
              <w:t>Year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6A8FF021" w14:textId="77777777" w:rsidR="00BF4F16" w:rsidRPr="0068288C" w:rsidRDefault="00BF4F16" w:rsidP="00BF4F16">
            <w:pPr>
              <w:pStyle w:val="Table"/>
            </w:pPr>
            <w:r w:rsidRPr="0068288C">
              <w:t>Submitted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14:paraId="2EFC20C5" w14:textId="77777777" w:rsidR="00BF4F16" w:rsidRPr="0068288C" w:rsidRDefault="00BF4F16" w:rsidP="00BF4F16">
            <w:pPr>
              <w:pStyle w:val="Table"/>
            </w:pPr>
            <w:r w:rsidRPr="0068288C">
              <w:t>Accepted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1981E5EF" w14:textId="77777777" w:rsidR="00BF4F16" w:rsidRPr="0068288C" w:rsidRDefault="00BF4F16" w:rsidP="00BF4F16">
            <w:pPr>
              <w:pStyle w:val="Table"/>
            </w:pPr>
            <w:r w:rsidRPr="0068288C">
              <w:t>Accepted (%)</w:t>
            </w:r>
          </w:p>
        </w:tc>
      </w:tr>
      <w:tr w:rsidR="00BF4F16" w:rsidRPr="0068288C" w14:paraId="628244E2" w14:textId="77777777">
        <w:trPr>
          <w:cantSplit/>
          <w:trHeight w:val="60"/>
        </w:trPr>
        <w:tc>
          <w:tcPr>
            <w:tcW w:w="876" w:type="dxa"/>
            <w:tcBorders>
              <w:top w:val="single" w:sz="4" w:space="0" w:color="auto"/>
            </w:tcBorders>
          </w:tcPr>
          <w:p w14:paraId="77893AB4" w14:textId="77777777" w:rsidR="00BF4F16" w:rsidRPr="00B60886" w:rsidRDefault="00BF4F16" w:rsidP="00BF4F16">
            <w:pPr>
              <w:pStyle w:val="Table"/>
            </w:pPr>
            <w:r w:rsidRPr="00B60886">
              <w:t>1994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14:paraId="669DF3B0" w14:textId="77777777" w:rsidR="00BF4F16" w:rsidRPr="00B60886" w:rsidRDefault="00BF4F16" w:rsidP="00BF4F16">
            <w:pPr>
              <w:pStyle w:val="Table"/>
            </w:pPr>
            <w:r w:rsidRPr="00B60886">
              <w:t>91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549AA125" w14:textId="77777777" w:rsidR="00BF4F16" w:rsidRPr="00B60886" w:rsidRDefault="00BF4F16" w:rsidP="00BF4F16">
            <w:pPr>
              <w:pStyle w:val="Table"/>
            </w:pPr>
            <w:r w:rsidRPr="00B60886">
              <w:t>41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4B24EC18" w14:textId="77777777" w:rsidR="00BF4F16" w:rsidRPr="00B60886" w:rsidRDefault="00BF4F16" w:rsidP="00BF4F16">
            <w:pPr>
              <w:pStyle w:val="Table"/>
            </w:pPr>
            <w:r w:rsidRPr="00B60886">
              <w:t>45.1</w:t>
            </w:r>
          </w:p>
        </w:tc>
      </w:tr>
      <w:tr w:rsidR="00BF4F16" w:rsidRPr="0068288C" w14:paraId="654DF582" w14:textId="77777777">
        <w:trPr>
          <w:cantSplit/>
          <w:trHeight w:val="60"/>
        </w:trPr>
        <w:tc>
          <w:tcPr>
            <w:tcW w:w="876" w:type="dxa"/>
          </w:tcPr>
          <w:p w14:paraId="3A998F15" w14:textId="77777777" w:rsidR="00BF4F16" w:rsidRPr="00B60886" w:rsidRDefault="00BF4F16" w:rsidP="00BF4F16">
            <w:pPr>
              <w:pStyle w:val="Table"/>
            </w:pPr>
            <w:r w:rsidRPr="00B60886">
              <w:t>1995</w:t>
            </w:r>
          </w:p>
        </w:tc>
        <w:tc>
          <w:tcPr>
            <w:tcW w:w="1203" w:type="dxa"/>
          </w:tcPr>
          <w:p w14:paraId="3012F192" w14:textId="77777777" w:rsidR="00BF4F16" w:rsidRPr="00B60886" w:rsidRDefault="00BF4F16" w:rsidP="00BF4F16">
            <w:pPr>
              <w:pStyle w:val="Table"/>
            </w:pPr>
            <w:r w:rsidRPr="00B60886">
              <w:t>102</w:t>
            </w:r>
          </w:p>
        </w:tc>
        <w:tc>
          <w:tcPr>
            <w:tcW w:w="1123" w:type="dxa"/>
          </w:tcPr>
          <w:p w14:paraId="61CA38D1" w14:textId="77777777" w:rsidR="00BF4F16" w:rsidRPr="00B60886" w:rsidRDefault="00BF4F16" w:rsidP="00BF4F16">
            <w:pPr>
              <w:pStyle w:val="Table"/>
            </w:pPr>
            <w:r w:rsidRPr="00B60886">
              <w:t>41</w:t>
            </w:r>
          </w:p>
        </w:tc>
        <w:tc>
          <w:tcPr>
            <w:tcW w:w="1118" w:type="dxa"/>
          </w:tcPr>
          <w:p w14:paraId="25F28E68" w14:textId="77777777" w:rsidR="00BF4F16" w:rsidRPr="00B60886" w:rsidRDefault="00BF4F16" w:rsidP="00BF4F16">
            <w:pPr>
              <w:pStyle w:val="Table"/>
            </w:pPr>
            <w:r w:rsidRPr="00B60886">
              <w:t>40.2</w:t>
            </w:r>
          </w:p>
        </w:tc>
      </w:tr>
      <w:tr w:rsidR="00BF4F16" w:rsidRPr="0068288C" w14:paraId="3274901A" w14:textId="77777777">
        <w:trPr>
          <w:cantSplit/>
          <w:trHeight w:val="60"/>
        </w:trPr>
        <w:tc>
          <w:tcPr>
            <w:tcW w:w="876" w:type="dxa"/>
          </w:tcPr>
          <w:p w14:paraId="7AD0723C" w14:textId="77777777" w:rsidR="00BF4F16" w:rsidRPr="00B60886" w:rsidRDefault="00BF4F16" w:rsidP="00BF4F16">
            <w:pPr>
              <w:pStyle w:val="Table"/>
            </w:pPr>
            <w:r w:rsidRPr="00B60886">
              <w:t>1996</w:t>
            </w:r>
          </w:p>
        </w:tc>
        <w:tc>
          <w:tcPr>
            <w:tcW w:w="1203" w:type="dxa"/>
          </w:tcPr>
          <w:p w14:paraId="29BB6B39" w14:textId="77777777" w:rsidR="00BF4F16" w:rsidRPr="00B60886" w:rsidRDefault="00BF4F16" w:rsidP="00BF4F16">
            <w:pPr>
              <w:pStyle w:val="Table"/>
            </w:pPr>
            <w:r w:rsidRPr="00B60886">
              <w:t>101</w:t>
            </w:r>
          </w:p>
        </w:tc>
        <w:tc>
          <w:tcPr>
            <w:tcW w:w="1123" w:type="dxa"/>
          </w:tcPr>
          <w:p w14:paraId="160D3443" w14:textId="77777777" w:rsidR="00BF4F16" w:rsidRPr="00B60886" w:rsidRDefault="00BF4F16" w:rsidP="00BF4F16">
            <w:pPr>
              <w:pStyle w:val="Table"/>
            </w:pPr>
            <w:r w:rsidRPr="00B60886">
              <w:t>43</w:t>
            </w:r>
          </w:p>
        </w:tc>
        <w:tc>
          <w:tcPr>
            <w:tcW w:w="1118" w:type="dxa"/>
          </w:tcPr>
          <w:p w14:paraId="139ABDEB" w14:textId="77777777" w:rsidR="00BF4F16" w:rsidRPr="00B60886" w:rsidRDefault="00BF4F16" w:rsidP="00BF4F16">
            <w:pPr>
              <w:pStyle w:val="Table"/>
            </w:pPr>
            <w:r w:rsidRPr="00B60886">
              <w:t>42.6</w:t>
            </w:r>
          </w:p>
        </w:tc>
      </w:tr>
      <w:tr w:rsidR="00BF4F16" w:rsidRPr="0068288C" w14:paraId="22611F94" w14:textId="77777777">
        <w:trPr>
          <w:cantSplit/>
          <w:trHeight w:val="60"/>
        </w:trPr>
        <w:tc>
          <w:tcPr>
            <w:tcW w:w="876" w:type="dxa"/>
          </w:tcPr>
          <w:p w14:paraId="3CC903F8" w14:textId="77777777" w:rsidR="00BF4F16" w:rsidRPr="00B60886" w:rsidRDefault="00BF4F16" w:rsidP="00BF4F16">
            <w:pPr>
              <w:pStyle w:val="Table"/>
            </w:pPr>
            <w:r w:rsidRPr="00B60886">
              <w:t>1997</w:t>
            </w:r>
          </w:p>
        </w:tc>
        <w:tc>
          <w:tcPr>
            <w:tcW w:w="1203" w:type="dxa"/>
          </w:tcPr>
          <w:p w14:paraId="06AA28B9" w14:textId="77777777" w:rsidR="00BF4F16" w:rsidRPr="00B60886" w:rsidRDefault="00BF4F16" w:rsidP="00BF4F16">
            <w:pPr>
              <w:pStyle w:val="Table"/>
            </w:pPr>
            <w:r w:rsidRPr="00B60886">
              <w:t>117</w:t>
            </w:r>
          </w:p>
        </w:tc>
        <w:tc>
          <w:tcPr>
            <w:tcW w:w="1123" w:type="dxa"/>
          </w:tcPr>
          <w:p w14:paraId="48E8FCB3" w14:textId="77777777" w:rsidR="00BF4F16" w:rsidRPr="00B60886" w:rsidRDefault="00BF4F16" w:rsidP="00BF4F16">
            <w:pPr>
              <w:pStyle w:val="Table"/>
            </w:pPr>
            <w:r w:rsidRPr="00B60886">
              <w:t>44</w:t>
            </w:r>
          </w:p>
        </w:tc>
        <w:tc>
          <w:tcPr>
            <w:tcW w:w="1118" w:type="dxa"/>
          </w:tcPr>
          <w:p w14:paraId="2D334169" w14:textId="77777777" w:rsidR="00BF4F16" w:rsidRPr="00B60886" w:rsidRDefault="00BF4F16" w:rsidP="00BF4F16">
            <w:pPr>
              <w:pStyle w:val="Table"/>
            </w:pPr>
            <w:r w:rsidRPr="00B60886">
              <w:t>37.6</w:t>
            </w:r>
          </w:p>
        </w:tc>
      </w:tr>
      <w:tr w:rsidR="00BF4F16" w:rsidRPr="0068288C" w14:paraId="7A0DFFE7" w14:textId="77777777">
        <w:trPr>
          <w:cantSplit/>
          <w:trHeight w:val="101"/>
        </w:trPr>
        <w:tc>
          <w:tcPr>
            <w:tcW w:w="876" w:type="dxa"/>
          </w:tcPr>
          <w:p w14:paraId="030540B8" w14:textId="77777777" w:rsidR="00BF4F16" w:rsidRPr="00B60886" w:rsidRDefault="00BF4F16" w:rsidP="00BF4F16">
            <w:pPr>
              <w:pStyle w:val="Table"/>
            </w:pPr>
            <w:r w:rsidRPr="00B60886">
              <w:t>1998</w:t>
            </w:r>
          </w:p>
        </w:tc>
        <w:tc>
          <w:tcPr>
            <w:tcW w:w="1203" w:type="dxa"/>
          </w:tcPr>
          <w:p w14:paraId="7B907F0C" w14:textId="77777777" w:rsidR="00BF4F16" w:rsidRPr="00B60886" w:rsidRDefault="00BF4F16" w:rsidP="00BF4F16">
            <w:pPr>
              <w:pStyle w:val="Table"/>
            </w:pPr>
            <w:r w:rsidRPr="00B60886">
              <w:t>118</w:t>
            </w:r>
          </w:p>
        </w:tc>
        <w:tc>
          <w:tcPr>
            <w:tcW w:w="1123" w:type="dxa"/>
          </w:tcPr>
          <w:p w14:paraId="7166F601" w14:textId="77777777" w:rsidR="00BF4F16" w:rsidRPr="00B60886" w:rsidRDefault="00BF4F16" w:rsidP="00BF4F16">
            <w:pPr>
              <w:pStyle w:val="Table"/>
            </w:pPr>
            <w:r w:rsidRPr="00B60886">
              <w:t>50</w:t>
            </w:r>
          </w:p>
        </w:tc>
        <w:tc>
          <w:tcPr>
            <w:tcW w:w="1118" w:type="dxa"/>
          </w:tcPr>
          <w:p w14:paraId="15F884DE" w14:textId="77777777" w:rsidR="00BF4F16" w:rsidRPr="00B60886" w:rsidRDefault="00BF4F16" w:rsidP="00BF4F16">
            <w:pPr>
              <w:pStyle w:val="Table"/>
            </w:pPr>
            <w:r w:rsidRPr="00B60886">
              <w:t>42.4</w:t>
            </w:r>
          </w:p>
        </w:tc>
      </w:tr>
      <w:tr w:rsidR="00BF4F16" w:rsidRPr="0068288C" w14:paraId="637A6E13" w14:textId="77777777">
        <w:trPr>
          <w:cantSplit/>
          <w:trHeight w:val="101"/>
        </w:trPr>
        <w:tc>
          <w:tcPr>
            <w:tcW w:w="876" w:type="dxa"/>
          </w:tcPr>
          <w:p w14:paraId="061F3729" w14:textId="77777777" w:rsidR="00BF4F16" w:rsidRPr="00B60886" w:rsidRDefault="00BF4F16" w:rsidP="00BF4F16">
            <w:pPr>
              <w:pStyle w:val="Table"/>
            </w:pPr>
            <w:r w:rsidRPr="00B60886">
              <w:t>1999</w:t>
            </w:r>
          </w:p>
        </w:tc>
        <w:tc>
          <w:tcPr>
            <w:tcW w:w="1203" w:type="dxa"/>
          </w:tcPr>
          <w:p w14:paraId="7693C548" w14:textId="77777777" w:rsidR="00BF4F16" w:rsidRPr="00B60886" w:rsidRDefault="00BF4F16" w:rsidP="00BF4F16">
            <w:pPr>
              <w:pStyle w:val="Table"/>
            </w:pPr>
            <w:r w:rsidRPr="00B60886">
              <w:t>129</w:t>
            </w:r>
          </w:p>
        </w:tc>
        <w:tc>
          <w:tcPr>
            <w:tcW w:w="1123" w:type="dxa"/>
          </w:tcPr>
          <w:p w14:paraId="1E044D80" w14:textId="77777777" w:rsidR="00BF4F16" w:rsidRPr="00B60886" w:rsidRDefault="00BF4F16" w:rsidP="00BF4F16">
            <w:pPr>
              <w:pStyle w:val="Table"/>
            </w:pPr>
            <w:r w:rsidRPr="00B60886">
              <w:t>47</w:t>
            </w:r>
          </w:p>
        </w:tc>
        <w:tc>
          <w:tcPr>
            <w:tcW w:w="1118" w:type="dxa"/>
          </w:tcPr>
          <w:p w14:paraId="261DE22C" w14:textId="77777777" w:rsidR="00BF4F16" w:rsidRPr="00B60886" w:rsidRDefault="00BF4F16" w:rsidP="00BF4F16">
            <w:pPr>
              <w:pStyle w:val="Table"/>
            </w:pPr>
            <w:r w:rsidRPr="00B60886">
              <w:t>36.4</w:t>
            </w:r>
          </w:p>
        </w:tc>
      </w:tr>
      <w:tr w:rsidR="00BF4F16" w:rsidRPr="0068288C" w14:paraId="4A52997D" w14:textId="77777777">
        <w:trPr>
          <w:cantSplit/>
          <w:trHeight w:val="101"/>
        </w:trPr>
        <w:tc>
          <w:tcPr>
            <w:tcW w:w="876" w:type="dxa"/>
          </w:tcPr>
          <w:p w14:paraId="6ADDC2AA" w14:textId="77777777" w:rsidR="00BF4F16" w:rsidRPr="00B60886" w:rsidRDefault="00BF4F16" w:rsidP="00BF4F16">
            <w:pPr>
              <w:pStyle w:val="Table"/>
            </w:pPr>
            <w:r w:rsidRPr="00B60886">
              <w:t>2000</w:t>
            </w:r>
          </w:p>
        </w:tc>
        <w:tc>
          <w:tcPr>
            <w:tcW w:w="1203" w:type="dxa"/>
          </w:tcPr>
          <w:p w14:paraId="5881E5F3" w14:textId="77777777" w:rsidR="00BF4F16" w:rsidRPr="00B60886" w:rsidRDefault="00BF4F16" w:rsidP="00BF4F16">
            <w:pPr>
              <w:pStyle w:val="Table"/>
            </w:pPr>
            <w:r w:rsidRPr="00B60886">
              <w:t>151</w:t>
            </w:r>
          </w:p>
        </w:tc>
        <w:tc>
          <w:tcPr>
            <w:tcW w:w="1123" w:type="dxa"/>
          </w:tcPr>
          <w:p w14:paraId="0A5F6E3A" w14:textId="77777777" w:rsidR="00BF4F16" w:rsidRPr="00B60886" w:rsidRDefault="00BF4F16" w:rsidP="00BF4F16">
            <w:pPr>
              <w:pStyle w:val="Table"/>
            </w:pPr>
            <w:r w:rsidRPr="00B60886">
              <w:t>52</w:t>
            </w:r>
          </w:p>
        </w:tc>
        <w:tc>
          <w:tcPr>
            <w:tcW w:w="1118" w:type="dxa"/>
          </w:tcPr>
          <w:p w14:paraId="0A145D79" w14:textId="77777777" w:rsidR="00BF4F16" w:rsidRPr="00B60886" w:rsidRDefault="00BF4F16" w:rsidP="00BF4F16">
            <w:pPr>
              <w:pStyle w:val="Table"/>
            </w:pPr>
            <w:r w:rsidRPr="00B60886">
              <w:t>34.4</w:t>
            </w:r>
          </w:p>
        </w:tc>
      </w:tr>
      <w:tr w:rsidR="00BF4F16" w:rsidRPr="0068288C" w14:paraId="0C46E5F2" w14:textId="77777777">
        <w:trPr>
          <w:cantSplit/>
          <w:trHeight w:val="92"/>
        </w:trPr>
        <w:tc>
          <w:tcPr>
            <w:tcW w:w="876" w:type="dxa"/>
          </w:tcPr>
          <w:p w14:paraId="5DD72288" w14:textId="77777777" w:rsidR="00BF4F16" w:rsidRPr="00B60886" w:rsidRDefault="00BF4F16" w:rsidP="00BF4F16">
            <w:pPr>
              <w:pStyle w:val="Table"/>
            </w:pPr>
            <w:r w:rsidRPr="00B60886">
              <w:t>2001</w:t>
            </w:r>
          </w:p>
        </w:tc>
        <w:tc>
          <w:tcPr>
            <w:tcW w:w="1203" w:type="dxa"/>
          </w:tcPr>
          <w:p w14:paraId="2154983F" w14:textId="77777777" w:rsidR="00BF4F16" w:rsidRPr="00B60886" w:rsidRDefault="00BF4F16" w:rsidP="00BF4F16">
            <w:pPr>
              <w:pStyle w:val="Table"/>
            </w:pPr>
            <w:r w:rsidRPr="00B60886">
              <w:t>152</w:t>
            </w:r>
          </w:p>
        </w:tc>
        <w:tc>
          <w:tcPr>
            <w:tcW w:w="1123" w:type="dxa"/>
          </w:tcPr>
          <w:p w14:paraId="45615E63" w14:textId="77777777" w:rsidR="00BF4F16" w:rsidRPr="00B60886" w:rsidRDefault="00BF4F16" w:rsidP="00BF4F16">
            <w:pPr>
              <w:pStyle w:val="Table"/>
            </w:pPr>
            <w:r w:rsidRPr="00B60886">
              <w:t>51</w:t>
            </w:r>
          </w:p>
        </w:tc>
        <w:tc>
          <w:tcPr>
            <w:tcW w:w="1118" w:type="dxa"/>
          </w:tcPr>
          <w:p w14:paraId="436EC9F7" w14:textId="77777777" w:rsidR="00BF4F16" w:rsidRPr="00B60886" w:rsidRDefault="00BF4F16" w:rsidP="00BF4F16">
            <w:pPr>
              <w:pStyle w:val="Table"/>
            </w:pPr>
            <w:r w:rsidRPr="00B60886">
              <w:t>33.6</w:t>
            </w:r>
          </w:p>
        </w:tc>
      </w:tr>
      <w:tr w:rsidR="00BF4F16" w:rsidRPr="0068288C" w14:paraId="1494B0F6" w14:textId="77777777">
        <w:trPr>
          <w:cantSplit/>
          <w:trHeight w:val="92"/>
        </w:trPr>
        <w:tc>
          <w:tcPr>
            <w:tcW w:w="876" w:type="dxa"/>
          </w:tcPr>
          <w:p w14:paraId="16F026E5" w14:textId="77777777" w:rsidR="00BF4F16" w:rsidRPr="00B60886" w:rsidRDefault="00BF4F16" w:rsidP="00BF4F16">
            <w:pPr>
              <w:pStyle w:val="Table"/>
            </w:pPr>
            <w:r w:rsidRPr="00B60886">
              <w:t>2002</w:t>
            </w:r>
          </w:p>
        </w:tc>
        <w:tc>
          <w:tcPr>
            <w:tcW w:w="1203" w:type="dxa"/>
          </w:tcPr>
          <w:p w14:paraId="1610D897" w14:textId="77777777" w:rsidR="00BF4F16" w:rsidRPr="00B60886" w:rsidRDefault="00BF4F16" w:rsidP="00BF4F16">
            <w:pPr>
              <w:pStyle w:val="Table"/>
            </w:pPr>
            <w:r w:rsidRPr="00B60886">
              <w:t>172</w:t>
            </w:r>
          </w:p>
        </w:tc>
        <w:tc>
          <w:tcPr>
            <w:tcW w:w="1123" w:type="dxa"/>
          </w:tcPr>
          <w:p w14:paraId="1F51D194" w14:textId="77777777" w:rsidR="00BF4F16" w:rsidRPr="00B60886" w:rsidRDefault="00BF4F16" w:rsidP="00BF4F16">
            <w:pPr>
              <w:pStyle w:val="Table"/>
            </w:pPr>
            <w:r w:rsidRPr="00B60886">
              <w:t>58</w:t>
            </w:r>
          </w:p>
        </w:tc>
        <w:tc>
          <w:tcPr>
            <w:tcW w:w="1118" w:type="dxa"/>
          </w:tcPr>
          <w:p w14:paraId="20E1E180" w14:textId="77777777" w:rsidR="00BF4F16" w:rsidRPr="00B60886" w:rsidRDefault="00BF4F16" w:rsidP="00BF4F16">
            <w:pPr>
              <w:pStyle w:val="Table"/>
            </w:pPr>
            <w:r w:rsidRPr="00B60886">
              <w:t>33.7</w:t>
            </w:r>
          </w:p>
        </w:tc>
      </w:tr>
      <w:tr w:rsidR="00BF4F16" w:rsidRPr="0068288C" w14:paraId="777D73FE" w14:textId="77777777">
        <w:trPr>
          <w:cantSplit/>
          <w:trHeight w:val="173"/>
        </w:trPr>
        <w:tc>
          <w:tcPr>
            <w:tcW w:w="876" w:type="dxa"/>
          </w:tcPr>
          <w:p w14:paraId="27558F75" w14:textId="77777777" w:rsidR="00BF4F16" w:rsidRPr="00B60886" w:rsidRDefault="00BF4F16" w:rsidP="00BF4F16">
            <w:pPr>
              <w:pStyle w:val="Table"/>
            </w:pPr>
            <w:r w:rsidRPr="00B60886">
              <w:t>2003</w:t>
            </w:r>
          </w:p>
        </w:tc>
        <w:tc>
          <w:tcPr>
            <w:tcW w:w="1203" w:type="dxa"/>
          </w:tcPr>
          <w:p w14:paraId="186D36ED" w14:textId="77777777" w:rsidR="00BF4F16" w:rsidRPr="00B60886" w:rsidRDefault="00BF4F16" w:rsidP="00BF4F16">
            <w:pPr>
              <w:pStyle w:val="Table"/>
            </w:pPr>
            <w:r w:rsidRPr="00B60886">
              <w:t>192</w:t>
            </w:r>
          </w:p>
        </w:tc>
        <w:tc>
          <w:tcPr>
            <w:tcW w:w="1123" w:type="dxa"/>
          </w:tcPr>
          <w:p w14:paraId="30E0D726" w14:textId="77777777" w:rsidR="00BF4F16" w:rsidRPr="00B60886" w:rsidRDefault="00BF4F16" w:rsidP="00BF4F16">
            <w:pPr>
              <w:pStyle w:val="Table"/>
            </w:pPr>
            <w:r w:rsidRPr="00B60886">
              <w:t>63</w:t>
            </w:r>
          </w:p>
        </w:tc>
        <w:tc>
          <w:tcPr>
            <w:tcW w:w="1118" w:type="dxa"/>
          </w:tcPr>
          <w:p w14:paraId="3CAA975C" w14:textId="77777777" w:rsidR="00BF4F16" w:rsidRPr="00B60886" w:rsidRDefault="00BF4F16" w:rsidP="00BF4F16">
            <w:pPr>
              <w:pStyle w:val="Table"/>
            </w:pPr>
            <w:r w:rsidRPr="00B60886">
              <w:t>32.8</w:t>
            </w:r>
          </w:p>
        </w:tc>
      </w:tr>
      <w:tr w:rsidR="00BF4F16" w:rsidRPr="0068288C" w14:paraId="3E5F8F0E" w14:textId="77777777">
        <w:trPr>
          <w:cantSplit/>
          <w:trHeight w:val="83"/>
        </w:trPr>
        <w:tc>
          <w:tcPr>
            <w:tcW w:w="876" w:type="dxa"/>
          </w:tcPr>
          <w:p w14:paraId="22D7D3BB" w14:textId="77777777" w:rsidR="00BF4F16" w:rsidRPr="0068288C" w:rsidRDefault="00BF4F16" w:rsidP="00BF4F16">
            <w:pPr>
              <w:pStyle w:val="Table"/>
            </w:pPr>
            <w:r w:rsidRPr="0068288C">
              <w:t>2004</w:t>
            </w:r>
          </w:p>
        </w:tc>
        <w:tc>
          <w:tcPr>
            <w:tcW w:w="1203" w:type="dxa"/>
          </w:tcPr>
          <w:p w14:paraId="4CE27B88" w14:textId="77777777" w:rsidR="00BF4F16" w:rsidRPr="0068288C" w:rsidRDefault="00BF4F16" w:rsidP="00BF4F16">
            <w:pPr>
              <w:pStyle w:val="Table"/>
            </w:pPr>
            <w:r w:rsidRPr="0068288C">
              <w:t>167</w:t>
            </w:r>
          </w:p>
        </w:tc>
        <w:tc>
          <w:tcPr>
            <w:tcW w:w="1123" w:type="dxa"/>
          </w:tcPr>
          <w:p w14:paraId="27A9FF01" w14:textId="77777777" w:rsidR="00BF4F16" w:rsidRPr="0068288C" w:rsidRDefault="00BF4F16" w:rsidP="00BF4F16">
            <w:pPr>
              <w:pStyle w:val="Table"/>
            </w:pPr>
            <w:r w:rsidRPr="0068288C">
              <w:t>46</w:t>
            </w:r>
          </w:p>
        </w:tc>
        <w:tc>
          <w:tcPr>
            <w:tcW w:w="1118" w:type="dxa"/>
          </w:tcPr>
          <w:p w14:paraId="3FA880BC" w14:textId="77777777" w:rsidR="00BF4F16" w:rsidRPr="0068288C" w:rsidRDefault="00BF4F16" w:rsidP="00BF4F16">
            <w:pPr>
              <w:pStyle w:val="Table"/>
            </w:pPr>
            <w:r w:rsidRPr="0068288C">
              <w:t>27.6</w:t>
            </w:r>
          </w:p>
        </w:tc>
      </w:tr>
      <w:tr w:rsidR="00BF4F16" w:rsidRPr="0068288C" w14:paraId="789FF145" w14:textId="77777777">
        <w:trPr>
          <w:cantSplit/>
          <w:trHeight w:val="60"/>
        </w:trPr>
        <w:tc>
          <w:tcPr>
            <w:tcW w:w="876" w:type="dxa"/>
          </w:tcPr>
          <w:p w14:paraId="72FFCEFE" w14:textId="77777777" w:rsidR="00BF4F16" w:rsidRPr="0068288C" w:rsidRDefault="00BF4F16" w:rsidP="00BF4F16">
            <w:pPr>
              <w:pStyle w:val="Table"/>
            </w:pPr>
            <w:r w:rsidRPr="0068288C">
              <w:t>2005</w:t>
            </w:r>
          </w:p>
        </w:tc>
        <w:tc>
          <w:tcPr>
            <w:tcW w:w="1203" w:type="dxa"/>
          </w:tcPr>
          <w:p w14:paraId="5AB4EE58" w14:textId="77777777" w:rsidR="00BF4F16" w:rsidRPr="0068288C" w:rsidRDefault="00BF4F16" w:rsidP="00BF4F16">
            <w:pPr>
              <w:pStyle w:val="Table"/>
            </w:pPr>
            <w:r w:rsidRPr="0068288C">
              <w:t>268</w:t>
            </w:r>
          </w:p>
        </w:tc>
        <w:tc>
          <w:tcPr>
            <w:tcW w:w="1123" w:type="dxa"/>
          </w:tcPr>
          <w:p w14:paraId="6A287A69" w14:textId="77777777" w:rsidR="00BF4F16" w:rsidRPr="0068288C" w:rsidRDefault="00BF4F16" w:rsidP="00BF4F16">
            <w:pPr>
              <w:pStyle w:val="Table"/>
            </w:pPr>
            <w:r w:rsidRPr="0068288C">
              <w:t>88</w:t>
            </w:r>
          </w:p>
        </w:tc>
        <w:tc>
          <w:tcPr>
            <w:tcW w:w="1118" w:type="dxa"/>
          </w:tcPr>
          <w:p w14:paraId="2DED032F" w14:textId="77777777" w:rsidR="00BF4F16" w:rsidRPr="0068288C" w:rsidRDefault="00BF4F16" w:rsidP="00BF4F16">
            <w:pPr>
              <w:pStyle w:val="Table"/>
            </w:pPr>
            <w:r w:rsidRPr="0068288C">
              <w:t>32.8</w:t>
            </w:r>
          </w:p>
        </w:tc>
      </w:tr>
      <w:tr w:rsidR="00BF4F16" w:rsidRPr="0068288C" w14:paraId="00CAFEEE" w14:textId="77777777">
        <w:trPr>
          <w:cantSplit/>
          <w:trHeight w:val="60"/>
        </w:trPr>
        <w:tc>
          <w:tcPr>
            <w:tcW w:w="876" w:type="dxa"/>
          </w:tcPr>
          <w:p w14:paraId="2AF7E40C" w14:textId="77777777" w:rsidR="00BF4F16" w:rsidRPr="0068288C" w:rsidRDefault="00BF4F16" w:rsidP="00BF4F16">
            <w:pPr>
              <w:pStyle w:val="Table"/>
            </w:pPr>
            <w:r w:rsidRPr="0068288C">
              <w:t>2006</w:t>
            </w:r>
          </w:p>
        </w:tc>
        <w:tc>
          <w:tcPr>
            <w:tcW w:w="1203" w:type="dxa"/>
          </w:tcPr>
          <w:p w14:paraId="02F45D21" w14:textId="77777777" w:rsidR="00BF4F16" w:rsidRPr="0068288C" w:rsidRDefault="00BF4F16" w:rsidP="00BF4F16">
            <w:pPr>
              <w:pStyle w:val="Table"/>
            </w:pPr>
            <w:r w:rsidRPr="0068288C">
              <w:t>228</w:t>
            </w:r>
          </w:p>
        </w:tc>
        <w:tc>
          <w:tcPr>
            <w:tcW w:w="1123" w:type="dxa"/>
          </w:tcPr>
          <w:p w14:paraId="73A57A60" w14:textId="77777777" w:rsidR="00BF4F16" w:rsidRPr="0068288C" w:rsidRDefault="00BF4F16" w:rsidP="00BF4F16">
            <w:pPr>
              <w:pStyle w:val="Table"/>
            </w:pPr>
            <w:r w:rsidRPr="0068288C">
              <w:t>63</w:t>
            </w:r>
          </w:p>
        </w:tc>
        <w:tc>
          <w:tcPr>
            <w:tcW w:w="1118" w:type="dxa"/>
          </w:tcPr>
          <w:p w14:paraId="2E54A858" w14:textId="77777777" w:rsidR="00BF4F16" w:rsidRPr="0068288C" w:rsidRDefault="00BF4F16" w:rsidP="00BF4F16">
            <w:pPr>
              <w:pStyle w:val="Table"/>
            </w:pPr>
            <w:r w:rsidRPr="0068288C">
              <w:t>27.6</w:t>
            </w:r>
          </w:p>
        </w:tc>
      </w:tr>
      <w:tr w:rsidR="00BF4F16" w:rsidRPr="0068288C" w14:paraId="37CB26D8" w14:textId="77777777">
        <w:trPr>
          <w:cantSplit/>
          <w:trHeight w:val="60"/>
        </w:trPr>
        <w:tc>
          <w:tcPr>
            <w:tcW w:w="876" w:type="dxa"/>
          </w:tcPr>
          <w:p w14:paraId="06A2A477" w14:textId="77777777" w:rsidR="00BF4F16" w:rsidRPr="0068288C" w:rsidRDefault="00BF4F16" w:rsidP="00BF4F16">
            <w:pPr>
              <w:pStyle w:val="Table"/>
            </w:pPr>
            <w:r>
              <w:t>2007</w:t>
            </w:r>
          </w:p>
        </w:tc>
        <w:tc>
          <w:tcPr>
            <w:tcW w:w="1203" w:type="dxa"/>
          </w:tcPr>
          <w:p w14:paraId="288C1EF5" w14:textId="77777777" w:rsidR="00BF4F16" w:rsidRPr="0068288C" w:rsidRDefault="00BF4F16" w:rsidP="00BF4F16">
            <w:pPr>
              <w:pStyle w:val="Table"/>
            </w:pPr>
            <w:r>
              <w:t>216</w:t>
            </w:r>
          </w:p>
        </w:tc>
        <w:tc>
          <w:tcPr>
            <w:tcW w:w="1123" w:type="dxa"/>
          </w:tcPr>
          <w:p w14:paraId="228C650B" w14:textId="77777777" w:rsidR="00BF4F16" w:rsidRPr="0068288C" w:rsidRDefault="00BF4F16" w:rsidP="00BF4F16">
            <w:pPr>
              <w:pStyle w:val="Table"/>
            </w:pPr>
            <w:r>
              <w:t>56</w:t>
            </w:r>
          </w:p>
        </w:tc>
        <w:tc>
          <w:tcPr>
            <w:tcW w:w="1118" w:type="dxa"/>
          </w:tcPr>
          <w:p w14:paraId="7F0D2ED9" w14:textId="77777777" w:rsidR="00BF4F16" w:rsidRPr="0068288C" w:rsidRDefault="00BF4F16" w:rsidP="00BF4F16">
            <w:pPr>
              <w:pStyle w:val="Table"/>
            </w:pPr>
            <w:r>
              <w:t>25.9</w:t>
            </w:r>
          </w:p>
        </w:tc>
      </w:tr>
      <w:tr w:rsidR="00BF4F16" w:rsidRPr="0068288C" w14:paraId="78A334BB" w14:textId="77777777">
        <w:trPr>
          <w:cantSplit/>
          <w:trHeight w:val="60"/>
        </w:trPr>
        <w:tc>
          <w:tcPr>
            <w:tcW w:w="876" w:type="dxa"/>
          </w:tcPr>
          <w:p w14:paraId="079DECD6" w14:textId="77777777" w:rsidR="00BF4F16" w:rsidRPr="0068288C" w:rsidRDefault="00BF4F16" w:rsidP="00BF4F16">
            <w:pPr>
              <w:pStyle w:val="Table"/>
            </w:pPr>
            <w:r>
              <w:t>2008</w:t>
            </w:r>
          </w:p>
        </w:tc>
        <w:tc>
          <w:tcPr>
            <w:tcW w:w="1203" w:type="dxa"/>
          </w:tcPr>
          <w:p w14:paraId="50938257" w14:textId="77777777" w:rsidR="00BF4F16" w:rsidRPr="0068288C" w:rsidRDefault="00BF4F16" w:rsidP="00BF4F16">
            <w:pPr>
              <w:pStyle w:val="Table"/>
            </w:pPr>
            <w:r>
              <w:t>197</w:t>
            </w:r>
          </w:p>
        </w:tc>
        <w:tc>
          <w:tcPr>
            <w:tcW w:w="1123" w:type="dxa"/>
          </w:tcPr>
          <w:p w14:paraId="45FC3113" w14:textId="77777777" w:rsidR="00BF4F16" w:rsidRPr="0068288C" w:rsidRDefault="00BF4F16" w:rsidP="00BF4F16">
            <w:pPr>
              <w:pStyle w:val="Table"/>
            </w:pPr>
            <w:r>
              <w:t>50</w:t>
            </w:r>
          </w:p>
        </w:tc>
        <w:tc>
          <w:tcPr>
            <w:tcW w:w="1118" w:type="dxa"/>
          </w:tcPr>
          <w:p w14:paraId="76F38E33" w14:textId="77777777" w:rsidR="00BF4F16" w:rsidRPr="0068288C" w:rsidRDefault="00BF4F16" w:rsidP="00BF4F16">
            <w:pPr>
              <w:pStyle w:val="Table"/>
            </w:pPr>
            <w:r>
              <w:t>25.4</w:t>
            </w:r>
          </w:p>
        </w:tc>
      </w:tr>
    </w:tbl>
    <w:p w14:paraId="282AF407" w14:textId="77777777" w:rsidR="00BF4F16" w:rsidRPr="00BA0067" w:rsidRDefault="00BF4F16" w:rsidP="00BF4F16"/>
    <w:p w14:paraId="12E08165" w14:textId="77777777" w:rsidR="00BF4F16" w:rsidRPr="0068288C" w:rsidRDefault="00BF4F16" w:rsidP="00BF4F16">
      <w:pPr>
        <w:pStyle w:val="Body"/>
      </w:pPr>
      <w:proofErr w:type="gramStart"/>
      <w:r w:rsidRPr="0068288C">
        <w:t>Ut wisi enim ad minim veniam, quis nostrud exercit</w:t>
      </w:r>
      <w:r w:rsidRPr="0068288C">
        <w:softHyphen/>
        <w:t>ation ullamcorper suscipit lobortis nisl ut aliquip ex ea commodo consequat.</w:t>
      </w:r>
      <w:proofErr w:type="gramEnd"/>
      <w:r w:rsidRPr="0068288C">
        <w:t xml:space="preserve"> Duis autem vel eum iriure dolor in hendrerit in vulpu-tate velit esse molestie consequat, vel illum dolore </w:t>
      </w:r>
      <w:proofErr w:type="gramStart"/>
      <w:r w:rsidRPr="0068288C">
        <w:t>eu</w:t>
      </w:r>
      <w:proofErr w:type="gramEnd"/>
      <w:r w:rsidRPr="0068288C">
        <w:t xml:space="preserve"> feugiat nulla facilisis at vero eros et accumsan et iusto odio dignissim qui blan-dit praesent luptatum zzril delenit augue duis dolore te feugait nulla facilisi. </w:t>
      </w:r>
      <w:proofErr w:type="gramStart"/>
      <w:r w:rsidRPr="0068288C">
        <w:t>zzril</w:t>
      </w:r>
      <w:proofErr w:type="gramEnd"/>
      <w:r w:rsidRPr="0068288C">
        <w:t xml:space="preserve"> delenit augue duis dolore te feugait nulla facilisi.</w:t>
      </w:r>
    </w:p>
    <w:p w14:paraId="49D0B2CB" w14:textId="77777777" w:rsidR="00BF4F16" w:rsidRPr="0068288C" w:rsidRDefault="00BF4F16">
      <w:pPr>
        <w:pStyle w:val="Heading3"/>
      </w:pPr>
      <w:r w:rsidRPr="0068288C">
        <w:t>Sub-subsection Two</w:t>
      </w:r>
    </w:p>
    <w:p w14:paraId="6667EAF0" w14:textId="77777777" w:rsidR="00BF4F16" w:rsidRPr="0068288C" w:rsidRDefault="00BF4F16" w:rsidP="00BF4F16">
      <w:pPr>
        <w:pStyle w:val="BodyNoIndent"/>
      </w:pPr>
      <w:r w:rsidRPr="0068288C">
        <w:t xml:space="preserve">Lorem ipsum </w:t>
      </w:r>
      <w:proofErr w:type="gramStart"/>
      <w:r w:rsidRPr="0068288C">
        <w:t>dolor sit</w:t>
      </w:r>
      <w:proofErr w:type="gramEnd"/>
      <w:r w:rsidRPr="0068288C">
        <w:t xml:space="preserve"> amet, consectetuer adipiscing elit, sed diam nonummy nibh euismod tincidunt ut laoreet dolore magna aliquam erat volutpat. </w:t>
      </w:r>
      <w:proofErr w:type="gramStart"/>
      <w:r w:rsidRPr="0068288C">
        <w:t>Ut wisi enim ad minim veniam, quis nostrud exercit</w:t>
      </w:r>
      <w:r w:rsidRPr="0068288C">
        <w:softHyphen/>
        <w:t>ation ullamcorper suscipit lobortis nisl ut aliquip ex ea commodo consequat.</w:t>
      </w:r>
      <w:proofErr w:type="gramEnd"/>
      <w:r w:rsidRPr="0068288C">
        <w:t xml:space="preserve"> Duis autem vel eum iriure dolor in hendrerit in vulpu-tate velit esse molestie consequat, vel illum dolore </w:t>
      </w:r>
      <w:proofErr w:type="gramStart"/>
      <w:r w:rsidRPr="0068288C">
        <w:t>eu</w:t>
      </w:r>
      <w:proofErr w:type="gramEnd"/>
      <w:r w:rsidRPr="0068288C">
        <w:t xml:space="preserve"> feugiat nulla facilisis at vero eros et accumsan et iusto odio dignissim qui blan-dit praesent luptatum zzril delenit augue duis dolore te feugait nulla facilisi.</w:t>
      </w:r>
    </w:p>
    <w:p w14:paraId="3BACE72F" w14:textId="77777777" w:rsidR="00BF4F16" w:rsidRPr="002A4A9F" w:rsidRDefault="00BF4F16" w:rsidP="00BF4F16">
      <w:pPr>
        <w:pStyle w:val="Body"/>
      </w:pPr>
      <w:r w:rsidRPr="0068288C">
        <w:t xml:space="preserve">Lorem ipsum </w:t>
      </w:r>
      <w:proofErr w:type="gramStart"/>
      <w:r w:rsidRPr="0068288C">
        <w:t>dolor sit</w:t>
      </w:r>
      <w:proofErr w:type="gramEnd"/>
      <w:r w:rsidRPr="0068288C">
        <w:t xml:space="preserve"> amet, consectetuer adipiscing elit, sed diam nonummy nibh euismod tincidunt ut laoreet dolore magna aliquam erat volutpat. </w:t>
      </w:r>
      <w:proofErr w:type="gramStart"/>
      <w:r w:rsidRPr="0068288C">
        <w:t>Ut wisi enim ad minim veniam, quis nostrud exercit</w:t>
      </w:r>
      <w:r w:rsidRPr="0068288C">
        <w:softHyphen/>
        <w:t>ation ullamcorper suscipit lobortis nisl ut aliquip.</w:t>
      </w:r>
      <w:proofErr w:type="gramEnd"/>
    </w:p>
    <w:p w14:paraId="732DC26C" w14:textId="77777777" w:rsidR="00BF4F16" w:rsidRPr="0068288C" w:rsidRDefault="00BF4F16">
      <w:pPr>
        <w:pStyle w:val="Heading1"/>
      </w:pPr>
      <w:r w:rsidRPr="0068288C">
        <w:t>Conclusion</w:t>
      </w:r>
    </w:p>
    <w:p w14:paraId="3D88ACF5" w14:textId="77777777" w:rsidR="00BF4F16" w:rsidRPr="0068288C" w:rsidRDefault="00BF4F16" w:rsidP="00BF4F16">
      <w:pPr>
        <w:pStyle w:val="BodyNoIndent"/>
      </w:pPr>
      <w:r w:rsidRPr="0068288C">
        <w:t xml:space="preserve">Lorem ipsum </w:t>
      </w:r>
      <w:proofErr w:type="gramStart"/>
      <w:r w:rsidRPr="0068288C">
        <w:t>dolor sit</w:t>
      </w:r>
      <w:proofErr w:type="gramEnd"/>
      <w:r w:rsidRPr="0068288C">
        <w:t xml:space="preserve"> amet, consectetuer adipiscing elit, sed diam nonummy nibh euismod tincidunt ut laoreet dolore magna aliquam erat volutpat. </w:t>
      </w:r>
      <w:proofErr w:type="gramStart"/>
      <w:r w:rsidRPr="0068288C">
        <w:t>Ut wisi enim ad minim veniam, quis nostrud exercit</w:t>
      </w:r>
      <w:r w:rsidRPr="0068288C">
        <w:softHyphen/>
        <w:t>ation ullamcorper suscipit lobortis nisl ut aliquip ex ea commodo consequat.</w:t>
      </w:r>
      <w:proofErr w:type="gramEnd"/>
      <w:r w:rsidRPr="0068288C">
        <w:t xml:space="preserve"> Duis autem vel eum iriure dolor in hendrerit in vulpu-tate velit esse molestie consequat, vel illum dolore </w:t>
      </w:r>
      <w:proofErr w:type="gramStart"/>
      <w:r w:rsidRPr="0068288C">
        <w:t>eu</w:t>
      </w:r>
      <w:proofErr w:type="gramEnd"/>
      <w:r w:rsidRPr="0068288C">
        <w:t xml:space="preserve"> feugiat nulla facilisis at vero eros et accumsan et iusto odio dignissim qui blan-dit praesent luptatum zzril delenit augue duis dolore te feugait nulla facilisi.</w:t>
      </w:r>
    </w:p>
    <w:p w14:paraId="3F60196E" w14:textId="77777777" w:rsidR="00BF4F16" w:rsidRPr="0068288C" w:rsidRDefault="00BF4F16" w:rsidP="00BF4F16">
      <w:pPr>
        <w:pStyle w:val="Body"/>
      </w:pPr>
      <w:r w:rsidRPr="0068288C">
        <w:t xml:space="preserve">Lorem ipsum </w:t>
      </w:r>
      <w:proofErr w:type="gramStart"/>
      <w:r w:rsidRPr="0068288C">
        <w:t>dolor sit</w:t>
      </w:r>
      <w:proofErr w:type="gramEnd"/>
      <w:r w:rsidRPr="0068288C">
        <w:t xml:space="preserve"> amet, consectetuer adipiscing elit, sed diam nonummy nibh euismod tincidunt ut laoreet dolore magna aliquam erat volutpat. </w:t>
      </w:r>
      <w:proofErr w:type="gramStart"/>
      <w:r w:rsidRPr="0068288C">
        <w:t>Ut wisi enim ad minim veniam, quis nostrud exercit</w:t>
      </w:r>
      <w:r w:rsidRPr="0068288C">
        <w:softHyphen/>
        <w:t>ation ullamcorper suscipit lobortis nisl ut aliquip ex ea commodo consequat.</w:t>
      </w:r>
      <w:proofErr w:type="gramEnd"/>
      <w:r w:rsidRPr="0068288C">
        <w:t xml:space="preserve"> Duis autem vel eum iriure dolor in hendrerit in vulpu-tate velit esse molestie consequat, vel illum dolore </w:t>
      </w:r>
      <w:proofErr w:type="gramStart"/>
      <w:r w:rsidRPr="0068288C">
        <w:t>eu</w:t>
      </w:r>
      <w:proofErr w:type="gramEnd"/>
      <w:r w:rsidRPr="0068288C">
        <w:t xml:space="preserve"> feugiat nulla facilisis at vero eros et accumsan et iusto odio dignissim qui blan-dit praesent luptatum zzril delenit augue duis dolore te feugait nulla facilisi.</w:t>
      </w:r>
    </w:p>
    <w:p w14:paraId="64BC7669" w14:textId="77777777" w:rsidR="00BF4F16" w:rsidRPr="0068288C" w:rsidRDefault="00BF4F16" w:rsidP="00BF4F16">
      <w:pPr>
        <w:pStyle w:val="Body"/>
      </w:pPr>
      <w:r w:rsidRPr="0068288C">
        <w:t xml:space="preserve">Lorem ipsum </w:t>
      </w:r>
      <w:proofErr w:type="gramStart"/>
      <w:r w:rsidRPr="0068288C">
        <w:t>dolor sit</w:t>
      </w:r>
      <w:proofErr w:type="gramEnd"/>
      <w:r w:rsidRPr="0068288C">
        <w:t xml:space="preserve"> amet, consectetuer adipiscing elit, sed diam nonummy nibh euismod tincidunt ut laoreet dolore magna aliquam erat volutpat. </w:t>
      </w:r>
      <w:proofErr w:type="gramStart"/>
      <w:r w:rsidRPr="0068288C">
        <w:t>Ut wisi enim ad minim veniam, quis nostrud exercit</w:t>
      </w:r>
      <w:r w:rsidRPr="0068288C">
        <w:softHyphen/>
        <w:t>ation ullamcorper suscipit lobortis nisl ut aliquip ex ea commodo consequat.</w:t>
      </w:r>
      <w:proofErr w:type="gramEnd"/>
      <w:r w:rsidRPr="0068288C">
        <w:t xml:space="preserve"> </w:t>
      </w:r>
      <w:proofErr w:type="gramStart"/>
      <w:r w:rsidRPr="0068288C">
        <w:t>Duis autem vel eum iriure dolor in hendrerit in vulpu-tate velit esse molestie consequat.</w:t>
      </w:r>
      <w:proofErr w:type="gramEnd"/>
      <w:r w:rsidRPr="0068288C">
        <w:t xml:space="preserve"> </w:t>
      </w:r>
      <w:proofErr w:type="gramStart"/>
      <w:r w:rsidRPr="0068288C">
        <w:t>Duis autem vel eum iriure dolor in hendrerit in vulpu-tate velit esse molestie consequat.</w:t>
      </w:r>
      <w:proofErr w:type="gramEnd"/>
    </w:p>
    <w:p w14:paraId="2D17981A" w14:textId="77777777" w:rsidR="00BF4F16" w:rsidRPr="0068288C" w:rsidRDefault="00BF4F16" w:rsidP="00BF4F16">
      <w:pPr>
        <w:pStyle w:val="AcknowledgementTitle"/>
      </w:pPr>
      <w:r w:rsidRPr="0068288C">
        <w:t>A</w:t>
      </w:r>
      <w:r>
        <w:t>cknowledg</w:t>
      </w:r>
      <w:r w:rsidRPr="0068288C">
        <w:t>ments</w:t>
      </w:r>
    </w:p>
    <w:p w14:paraId="7D32DDE1" w14:textId="77777777" w:rsidR="00BF4F16" w:rsidRPr="0068288C" w:rsidRDefault="00BF4F16" w:rsidP="00BF4F16">
      <w:pPr>
        <w:pStyle w:val="Acknowledgements"/>
      </w:pPr>
      <w:r>
        <w:t>The authors wish to thank A, B, C. This work was supported in part by a grant from XYZ.</w:t>
      </w:r>
    </w:p>
    <w:p w14:paraId="23770909" w14:textId="77777777" w:rsidR="00BF4F16" w:rsidRPr="0068288C" w:rsidRDefault="00BF4F16" w:rsidP="00BF4F16">
      <w:pPr>
        <w:pStyle w:val="ReferenceTitle"/>
      </w:pPr>
      <w:r w:rsidRPr="0068288C">
        <w:t>References</w:t>
      </w:r>
    </w:p>
    <w:p w14:paraId="28A26155" w14:textId="77777777" w:rsidR="00BF4F16" w:rsidRPr="0068288C" w:rsidRDefault="00BF4F16" w:rsidP="00BF4F16">
      <w:pPr>
        <w:pStyle w:val="Reference"/>
      </w:pPr>
      <w:bookmarkStart w:id="2" w:name="_Ref6979508"/>
      <w:r w:rsidRPr="0068288C">
        <w:t>J. Allebach. Binary display of images when spot size exceeds step size. Applied Optics, 15:2513–2519, August 1980.</w:t>
      </w:r>
      <w:bookmarkEnd w:id="2"/>
    </w:p>
    <w:p w14:paraId="787CC328" w14:textId="77777777" w:rsidR="00BF4F16" w:rsidRPr="0068288C" w:rsidRDefault="00BF4F16" w:rsidP="00BF4F16">
      <w:pPr>
        <w:pStyle w:val="Reference"/>
      </w:pPr>
      <w:bookmarkStart w:id="3" w:name="_Ref6979519"/>
      <w:r w:rsidRPr="000262F7">
        <w:t>E. Catmull. A tutorial on compensation tables. In Computer Graphics, volume 13, pages 1–7. ACM SIGGRAPH, 1979</w:t>
      </w:r>
      <w:r w:rsidRPr="0068288C">
        <w:t>.</w:t>
      </w:r>
      <w:bookmarkEnd w:id="3"/>
    </w:p>
    <w:p w14:paraId="6557C818" w14:textId="77777777" w:rsidR="00BF4F16" w:rsidRPr="0068288C" w:rsidRDefault="00BF4F16" w:rsidP="00BF4F16">
      <w:pPr>
        <w:pStyle w:val="Reference"/>
      </w:pPr>
      <w:bookmarkStart w:id="4" w:name="_Ref6979522"/>
      <w:r w:rsidRPr="0068288C">
        <w:t>Peter Litwinowicz and Lance Williams. Animating images with drawings. In Andrew Glassner, editor, Proceedings of SIGGRAPH ’94 (Orlando, Florida, July 24–29, 1994)</w:t>
      </w:r>
      <w:proofErr w:type="gramStart"/>
      <w:r w:rsidRPr="0068288C">
        <w:t>,Com</w:t>
      </w:r>
      <w:proofErr w:type="gramEnd"/>
      <w:r w:rsidRPr="0068288C">
        <w:t>- puter Graphics Proceedings, Annual Conference Series, pages 409–412. ACM SIGGRAPH, ACM Press, July 1994.</w:t>
      </w:r>
      <w:bookmarkEnd w:id="4"/>
    </w:p>
    <w:p w14:paraId="73A43694" w14:textId="77777777" w:rsidR="00BF4F16" w:rsidRDefault="00BF4F16" w:rsidP="00BF4F16">
      <w:pPr>
        <w:pStyle w:val="Reference"/>
        <w:rPr>
          <w:szCs w:val="16"/>
        </w:rPr>
      </w:pPr>
      <w:r>
        <w:rPr>
          <w:szCs w:val="16"/>
        </w:rPr>
        <w:t xml:space="preserve">J.S. Bridle, “Probabilistic Interpretation of Feedforward Classification Network Outputs, with Relationships to Statistical Pattern Recognition,” </w:t>
      </w:r>
      <w:r>
        <w:rPr>
          <w:i/>
          <w:iCs/>
          <w:szCs w:val="16"/>
        </w:rPr>
        <w:t>Neurocomputing—Algorithms, Architectures and Applications,</w:t>
      </w:r>
      <w:r>
        <w:rPr>
          <w:szCs w:val="16"/>
        </w:rPr>
        <w:t xml:space="preserve"> F. Fogelman-Soulie and J. Herault, eds</w:t>
      </w:r>
      <w:proofErr w:type="gramStart"/>
      <w:r>
        <w:rPr>
          <w:szCs w:val="16"/>
        </w:rPr>
        <w:t>.,</w:t>
      </w:r>
      <w:proofErr w:type="gramEnd"/>
      <w:r>
        <w:rPr>
          <w:szCs w:val="16"/>
        </w:rPr>
        <w:t xml:space="preserve"> NATO ASI Series F68, Berlin: Springer-Verlag, pp. 227-236, 1989. (Book style with paper title and editor)</w:t>
      </w:r>
    </w:p>
    <w:p w14:paraId="7DCEC140" w14:textId="77777777" w:rsidR="00BF4F16" w:rsidRDefault="00BF4F16" w:rsidP="00BF4F16">
      <w:pPr>
        <w:pStyle w:val="Reference"/>
        <w:rPr>
          <w:szCs w:val="16"/>
        </w:rPr>
      </w:pPr>
      <w:proofErr w:type="gramStart"/>
      <w:r>
        <w:rPr>
          <w:szCs w:val="16"/>
        </w:rPr>
        <w:t>W.-</w:t>
      </w:r>
      <w:proofErr w:type="gramEnd"/>
      <w:r>
        <w:rPr>
          <w:szCs w:val="16"/>
        </w:rPr>
        <w:t xml:space="preserve">K. Chen, </w:t>
      </w:r>
      <w:r>
        <w:rPr>
          <w:i/>
          <w:iCs/>
          <w:szCs w:val="16"/>
        </w:rPr>
        <w:t>Linear Networks and Systems.</w:t>
      </w:r>
      <w:r>
        <w:rPr>
          <w:szCs w:val="16"/>
        </w:rPr>
        <w:t xml:space="preserve"> Belmont, Calif.: Wadsworth, pp. 123-135, </w:t>
      </w:r>
      <w:proofErr w:type="gramStart"/>
      <w:r>
        <w:rPr>
          <w:szCs w:val="16"/>
        </w:rPr>
        <w:t>1993</w:t>
      </w:r>
      <w:proofErr w:type="gramEnd"/>
      <w:r>
        <w:rPr>
          <w:szCs w:val="16"/>
        </w:rPr>
        <w:t>. (Book style)</w:t>
      </w:r>
    </w:p>
    <w:p w14:paraId="7FD8AD41" w14:textId="77777777" w:rsidR="00BF4F16" w:rsidRDefault="00BF4F16" w:rsidP="00BF4F16">
      <w:pPr>
        <w:pStyle w:val="Reference"/>
      </w:pPr>
      <w:r>
        <w:t xml:space="preserve">H. Poor, “A Hypertext History of Multiuser Dimensions,” </w:t>
      </w:r>
      <w:r>
        <w:rPr>
          <w:i/>
          <w:iCs/>
        </w:rPr>
        <w:t>MUD History,</w:t>
      </w:r>
      <w:r>
        <w:t xml:space="preserve"> http://www.ccs.neu.edu/home/pb/mud-history.html. 1986. (URL link *include year)</w:t>
      </w:r>
    </w:p>
    <w:p w14:paraId="367BA44E" w14:textId="77777777" w:rsidR="00BF4F16" w:rsidRDefault="00BF4F16" w:rsidP="00BF4F16">
      <w:pPr>
        <w:pStyle w:val="Reference"/>
      </w:pPr>
      <w:r>
        <w:t>K. Elissa, “An Overview of Decision Theory,"</w:t>
      </w:r>
      <w:r>
        <w:rPr>
          <w:i/>
          <w:iCs/>
        </w:rPr>
        <w:t xml:space="preserve"> </w:t>
      </w:r>
      <w:r>
        <w:t>unpublished. (Unplublished manuscript)</w:t>
      </w:r>
    </w:p>
    <w:p w14:paraId="405B0A65" w14:textId="77777777" w:rsidR="00BF4F16" w:rsidRDefault="00BF4F16" w:rsidP="00BF4F16">
      <w:pPr>
        <w:pStyle w:val="Reference"/>
      </w:pPr>
      <w:r>
        <w:t xml:space="preserve">R. Nicole, "The Last Word on Decision Theory," </w:t>
      </w:r>
      <w:r>
        <w:rPr>
          <w:i/>
          <w:iCs/>
        </w:rPr>
        <w:t xml:space="preserve">J. Computer Vision, </w:t>
      </w:r>
      <w:r>
        <w:t>submitted for publication. (Pending publication)</w:t>
      </w:r>
    </w:p>
    <w:p w14:paraId="7FAA9828" w14:textId="77777777" w:rsidR="00BF4F16" w:rsidRDefault="00BF4F16" w:rsidP="00BF4F16">
      <w:pPr>
        <w:pStyle w:val="Reference"/>
      </w:pPr>
      <w:r>
        <w:t>C. J. Kaufman, Rocky Mountain Research Laboratories, Boulder, Colo., personal communication, 1992. (Personal communication)</w:t>
      </w:r>
    </w:p>
    <w:p w14:paraId="4E9C4412" w14:textId="77777777" w:rsidR="00BF4F16" w:rsidRDefault="00BF4F16" w:rsidP="00BF4F16">
      <w:pPr>
        <w:pStyle w:val="Reference"/>
        <w:rPr>
          <w:szCs w:val="16"/>
        </w:rPr>
      </w:pPr>
      <w:r>
        <w:t xml:space="preserve">Y. Yorozu, M. Hirano, K. Oka, and Y. Tagawa, "Electron Spectroscopy Studies on Magneto-Optical Media and Plastic Substrate Interface," </w:t>
      </w:r>
      <w:r>
        <w:rPr>
          <w:i/>
          <w:iCs/>
        </w:rPr>
        <w:t>IEEE Trans. Magnetics,</w:t>
      </w:r>
      <w:r>
        <w:t xml:space="preserve"> vol. 2, pp. 740-741, Aug. 1987. (IEEE </w:t>
      </w:r>
      <w:proofErr w:type="gramStart"/>
      <w:r>
        <w:t>Transactions )</w:t>
      </w:r>
      <w:proofErr w:type="gramEnd"/>
    </w:p>
    <w:p w14:paraId="5BEC4506" w14:textId="77777777" w:rsidR="00BF4F16" w:rsidRDefault="00BF4F16" w:rsidP="00BF4F16">
      <w:pPr>
        <w:pStyle w:val="Reference"/>
        <w:rPr>
          <w:szCs w:val="16"/>
        </w:rPr>
      </w:pPr>
      <w:r>
        <w:rPr>
          <w:szCs w:val="16"/>
        </w:rPr>
        <w:t xml:space="preserve">S.P. Bingulac, “On the Compatibility of Adaptive Controllers,” </w:t>
      </w:r>
      <w:r>
        <w:rPr>
          <w:i/>
          <w:iCs/>
          <w:szCs w:val="16"/>
        </w:rPr>
        <w:t>Proc. Fourth Ann. Allerton Conf. Circuits and Systems Theory</w:t>
      </w:r>
      <w:r>
        <w:rPr>
          <w:szCs w:val="16"/>
        </w:rPr>
        <w:t>, pp. 8-16, 1994. (Conference proceedings)</w:t>
      </w:r>
    </w:p>
    <w:p w14:paraId="1220D2E5" w14:textId="77777777" w:rsidR="00BF4F16" w:rsidRDefault="00BF4F16" w:rsidP="00BF4F16">
      <w:pPr>
        <w:pStyle w:val="Reference"/>
        <w:rPr>
          <w:szCs w:val="16"/>
        </w:rPr>
      </w:pPr>
      <w:r>
        <w:rPr>
          <w:szCs w:val="16"/>
        </w:rPr>
        <w:t xml:space="preserve">J. MacQueen, ”Some Methods for Classification Analysis of Multivariate Observations,” </w:t>
      </w:r>
      <w:r>
        <w:rPr>
          <w:i/>
          <w:iCs/>
          <w:szCs w:val="16"/>
        </w:rPr>
        <w:t>Proc. Fifth Berkeley Symp. Math. Statistics and Probability,</w:t>
      </w:r>
      <w:r>
        <w:rPr>
          <w:szCs w:val="16"/>
        </w:rPr>
        <w:t xml:space="preserve"> pp. 281-297, 1967. (Conference proceedings)</w:t>
      </w:r>
    </w:p>
    <w:p w14:paraId="10475B42" w14:textId="77777777" w:rsidR="00BF4F16" w:rsidRDefault="00BF4F16" w:rsidP="00BF4F16">
      <w:pPr>
        <w:pStyle w:val="Reference"/>
        <w:rPr>
          <w:szCs w:val="16"/>
        </w:rPr>
      </w:pPr>
      <w:r>
        <w:t>J. Williams, “Narrow-Band Analyzer,” PhD dissertation, Dept. of Electrical Eng., Harvard Univ., Cambridge, Mass., 1993. (Thesis or dissertation)</w:t>
      </w:r>
    </w:p>
    <w:p w14:paraId="1C84B212" w14:textId="77777777" w:rsidR="00BF4F16" w:rsidRDefault="00BF4F16" w:rsidP="00BF4F16">
      <w:pPr>
        <w:pStyle w:val="Reference"/>
      </w:pPr>
      <w:r>
        <w:t>E.E. Reber, R.L. Michell, and C.J. Carter, “Oxygen Absorption in the Earth’s Atmosphere,” Technical Report TR-0200 (420-46)-3, Aerospace Corp., Los Angeles, Calif., Nov. 1988. (Technical report with report number)</w:t>
      </w:r>
    </w:p>
    <w:p w14:paraId="29B00DC5" w14:textId="77777777" w:rsidR="00BF4F16" w:rsidRDefault="00BF4F16" w:rsidP="00BF4F16">
      <w:pPr>
        <w:pStyle w:val="Reference"/>
      </w:pPr>
      <w:r>
        <w:t xml:space="preserve">L. Hubert and P. Arabie, “Comparing Partitions,” </w:t>
      </w:r>
      <w:r>
        <w:rPr>
          <w:i/>
          <w:iCs/>
        </w:rPr>
        <w:t>J. Classification,</w:t>
      </w:r>
      <w:r>
        <w:t xml:space="preserve"> vol. 2, no. 4, pp. 193-218, Apr. 1985. (Journal or magazine citation)</w:t>
      </w:r>
    </w:p>
    <w:p w14:paraId="620CFF01" w14:textId="77777777" w:rsidR="00BF4F16" w:rsidRPr="0068288C" w:rsidRDefault="00BF4F16" w:rsidP="00BF4F16">
      <w:pPr>
        <w:pStyle w:val="Reference"/>
      </w:pPr>
      <w:r>
        <w:t xml:space="preserve">R.J. Vidmar, “On the Use of Atmospheric Plasmas as Electromagnetic Reflectors,” </w:t>
      </w:r>
      <w:r>
        <w:rPr>
          <w:i/>
          <w:iCs/>
        </w:rPr>
        <w:t>IEEE Trans. Plasma Science</w:t>
      </w:r>
      <w:r>
        <w:t>, vol. 21, no. 3, pp. 876-880, available at http://www.halcyon.com/pub/journals/21ps03-vidmar, Aug. 1992. (URL for Transaction, journal, or magazine)</w:t>
      </w:r>
    </w:p>
    <w:sectPr w:rsidR="00BF4F16" w:rsidRPr="0068288C" w:rsidSect="00BF4F16">
      <w:type w:val="continuous"/>
      <w:pgSz w:w="12240" w:h="15840" w:code="1"/>
      <w:pgMar w:top="994" w:right="907" w:bottom="994" w:left="1080" w:header="490" w:footer="432" w:gutter="0"/>
      <w:cols w:num="2" w:space="245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F7923" w14:textId="77777777" w:rsidR="00DD0E43" w:rsidRDefault="00DD0E43">
      <w:r>
        <w:separator/>
      </w:r>
    </w:p>
  </w:endnote>
  <w:endnote w:type="continuationSeparator" w:id="0">
    <w:p w14:paraId="037619D9" w14:textId="77777777" w:rsidR="00DD0E43" w:rsidRDefault="00DD0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005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81EBA" w14:textId="77777777" w:rsidR="00BF4F16" w:rsidRDefault="00BF4F16" w:rsidP="00BF4F16">
    <w:pPr>
      <w:ind w:left="37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D7408" w14:textId="77777777" w:rsidR="00DD0E43" w:rsidRDefault="00DD0E43">
      <w:r>
        <w:separator/>
      </w:r>
    </w:p>
  </w:footnote>
  <w:footnote w:type="continuationSeparator" w:id="0">
    <w:p w14:paraId="20C6AA1D" w14:textId="77777777" w:rsidR="00DD0E43" w:rsidRDefault="00DD0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FAC75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70D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776B7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AC46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FCE33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8087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0F2B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2DC9C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C9C9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96EF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51C2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AB5CD3"/>
    <w:multiLevelType w:val="hybridMultilevel"/>
    <w:tmpl w:val="1F903F28"/>
    <w:lvl w:ilvl="0" w:tplc="8552BD74">
      <w:start w:val="1"/>
      <w:numFmt w:val="bullet"/>
      <w:pStyle w:val="AuthorAffiliation"/>
      <w:lvlText w:val=""/>
      <w:lvlJc w:val="left"/>
      <w:pPr>
        <w:tabs>
          <w:tab w:val="num" w:pos="0"/>
        </w:tabs>
        <w:ind w:left="173" w:hanging="173"/>
      </w:pPr>
      <w:rPr>
        <w:rFonts w:ascii="Symbol" w:hAnsi="Symbol" w:hint="default"/>
        <w:position w:val="0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3">
    <w:nsid w:val="240C0CF0"/>
    <w:multiLevelType w:val="multilevel"/>
    <w:tmpl w:val="825C67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452277C3"/>
    <w:multiLevelType w:val="hybridMultilevel"/>
    <w:tmpl w:val="71F07038"/>
    <w:lvl w:ilvl="0" w:tplc="1E1A3A86">
      <w:start w:val="1"/>
      <w:numFmt w:val="bullet"/>
      <w:pStyle w:val="mybullets"/>
      <w:lvlText w:val=""/>
      <w:lvlJc w:val="left"/>
      <w:pPr>
        <w:tabs>
          <w:tab w:val="num" w:pos="0"/>
        </w:tabs>
        <w:ind w:left="160" w:hanging="160"/>
      </w:pPr>
      <w:rPr>
        <w:rFonts w:ascii="Symbol" w:hAnsi="Symbol" w:hint="default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A335F8"/>
    <w:multiLevelType w:val="hybridMultilevel"/>
    <w:tmpl w:val="ACD859B4"/>
    <w:lvl w:ilvl="0" w:tplc="534AC48A">
      <w:start w:val="1"/>
      <w:numFmt w:val="decimal"/>
      <w:pStyle w:val="Reference"/>
      <w:lvlText w:val="[%1]"/>
      <w:lvlJc w:val="left"/>
      <w:pPr>
        <w:tabs>
          <w:tab w:val="num" w:pos="144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066C46"/>
    <w:multiLevelType w:val="multilevel"/>
    <w:tmpl w:val="BA4EE4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12"/>
  </w:num>
  <w:num w:numId="5">
    <w:abstractNumId w:val="14"/>
  </w:num>
  <w:num w:numId="6">
    <w:abstractNumId w:val="15"/>
  </w:num>
  <w:num w:numId="7">
    <w:abstractNumId w:val="11"/>
  </w:num>
  <w:num w:numId="8">
    <w:abstractNumId w:val="13"/>
  </w:num>
  <w:num w:numId="9">
    <w:abstractNumId w:val="13"/>
  </w:num>
  <w:num w:numId="10">
    <w:abstractNumId w:val="13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2"/>
  </w:num>
  <w:num w:numId="18">
    <w:abstractNumId w:val="14"/>
  </w:num>
  <w:num w:numId="19">
    <w:abstractNumId w:val="15"/>
  </w:num>
  <w:num w:numId="20">
    <w:abstractNumId w:val="11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2"/>
  </w:num>
  <w:num w:numId="32">
    <w:abstractNumId w:val="14"/>
  </w:num>
  <w:num w:numId="33">
    <w:abstractNumId w:val="15"/>
  </w:num>
  <w:num w:numId="34">
    <w:abstractNumId w:val="10"/>
  </w:num>
  <w:num w:numId="35">
    <w:abstractNumId w:val="8"/>
  </w:num>
  <w:num w:numId="36">
    <w:abstractNumId w:val="7"/>
  </w:num>
  <w:num w:numId="37">
    <w:abstractNumId w:val="6"/>
  </w:num>
  <w:num w:numId="38">
    <w:abstractNumId w:val="5"/>
  </w:num>
  <w:num w:numId="39">
    <w:abstractNumId w:val="9"/>
  </w:num>
  <w:num w:numId="40">
    <w:abstractNumId w:val="4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mirrorMargin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AC"/>
    <w:rsid w:val="003250BE"/>
    <w:rsid w:val="003B391C"/>
    <w:rsid w:val="0040736F"/>
    <w:rsid w:val="007401B6"/>
    <w:rsid w:val="009D7B61"/>
    <w:rsid w:val="009F45A1"/>
    <w:rsid w:val="00A07B64"/>
    <w:rsid w:val="00BF4F16"/>
    <w:rsid w:val="00C60F4E"/>
    <w:rsid w:val="00D46DA5"/>
    <w:rsid w:val="00DD0E43"/>
    <w:rsid w:val="00DF7EAC"/>
    <w:rsid w:val="00E01066"/>
    <w:rsid w:val="00F20817"/>
    <w:rsid w:val="00F53FB6"/>
    <w:rsid w:val="00FB3D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0E2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</w:latentStyles>
  <w:style w:type="paragraph" w:default="1" w:styleId="Normal">
    <w:name w:val="Normal"/>
    <w:autoRedefine/>
    <w:qFormat/>
    <w:rsid w:val="005472E2"/>
    <w:rPr>
      <w:szCs w:val="24"/>
    </w:rPr>
  </w:style>
  <w:style w:type="paragraph" w:styleId="Heading1">
    <w:name w:val="heading 1"/>
    <w:basedOn w:val="Normal"/>
    <w:next w:val="Normal"/>
    <w:autoRedefine/>
    <w:qFormat/>
    <w:rsid w:val="005472E2"/>
    <w:pPr>
      <w:keepNext/>
      <w:numPr>
        <w:numId w:val="24"/>
      </w:numPr>
      <w:tabs>
        <w:tab w:val="left" w:pos="284"/>
      </w:tabs>
      <w:spacing w:before="240" w:after="80" w:line="200" w:lineRule="exact"/>
      <w:outlineLvl w:val="0"/>
    </w:pPr>
    <w:rPr>
      <w:rFonts w:ascii="Helvetica" w:hAnsi="Helvetica"/>
      <w:b/>
      <w:smallCaps/>
      <w:spacing w:val="13"/>
      <w:kern w:val="32"/>
      <w:sz w:val="18"/>
    </w:rPr>
  </w:style>
  <w:style w:type="paragraph" w:styleId="Heading2">
    <w:name w:val="heading 2"/>
    <w:basedOn w:val="Normal"/>
    <w:next w:val="Normal"/>
    <w:autoRedefine/>
    <w:qFormat/>
    <w:rsid w:val="005472E2"/>
    <w:pPr>
      <w:keepNext/>
      <w:numPr>
        <w:ilvl w:val="1"/>
        <w:numId w:val="24"/>
      </w:numPr>
      <w:spacing w:before="180" w:after="60" w:line="200" w:lineRule="exact"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autoRedefine/>
    <w:qFormat/>
    <w:rsid w:val="005472E2"/>
    <w:pPr>
      <w:keepNext/>
      <w:numPr>
        <w:ilvl w:val="2"/>
        <w:numId w:val="24"/>
      </w:numPr>
      <w:spacing w:before="140" w:after="60" w:line="200" w:lineRule="exact"/>
      <w:outlineLvl w:val="2"/>
    </w:pPr>
    <w:rPr>
      <w:rFonts w:ascii="Helvetica" w:hAnsi="Helvetica"/>
      <w:sz w:val="18"/>
    </w:rPr>
  </w:style>
  <w:style w:type="paragraph" w:styleId="Heading4">
    <w:name w:val="heading 4"/>
    <w:basedOn w:val="Normal"/>
    <w:next w:val="Normal"/>
    <w:autoRedefine/>
    <w:qFormat/>
    <w:rsid w:val="005472E2"/>
    <w:pPr>
      <w:keepNext/>
      <w:numPr>
        <w:ilvl w:val="3"/>
        <w:numId w:val="30"/>
      </w:numPr>
      <w:spacing w:before="240" w:after="60" w:line="200" w:lineRule="exact"/>
      <w:outlineLvl w:val="3"/>
    </w:pPr>
    <w:rPr>
      <w:rFonts w:ascii="Helvetica" w:hAnsi="Helvetica"/>
      <w:b/>
      <w:sz w:val="18"/>
    </w:rPr>
  </w:style>
  <w:style w:type="paragraph" w:styleId="Heading5">
    <w:name w:val="heading 5"/>
    <w:basedOn w:val="Normal"/>
    <w:next w:val="Normal"/>
    <w:autoRedefine/>
    <w:qFormat/>
    <w:rsid w:val="005472E2"/>
    <w:pPr>
      <w:numPr>
        <w:ilvl w:val="4"/>
        <w:numId w:val="30"/>
      </w:numPr>
      <w:spacing w:before="240" w:after="60" w:line="200" w:lineRule="exact"/>
      <w:outlineLvl w:val="4"/>
    </w:pPr>
    <w:rPr>
      <w:rFonts w:ascii="Helvetica" w:hAnsi="Helvetica"/>
      <w:b/>
      <w:i/>
      <w:sz w:val="18"/>
    </w:rPr>
  </w:style>
  <w:style w:type="paragraph" w:styleId="Heading6">
    <w:name w:val="heading 6"/>
    <w:basedOn w:val="Normal"/>
    <w:next w:val="Normal"/>
    <w:autoRedefine/>
    <w:qFormat/>
    <w:rsid w:val="005472E2"/>
    <w:pPr>
      <w:numPr>
        <w:ilvl w:val="5"/>
        <w:numId w:val="30"/>
      </w:numPr>
      <w:spacing w:before="240" w:after="60" w:line="200" w:lineRule="exact"/>
      <w:outlineLvl w:val="5"/>
    </w:pPr>
    <w:rPr>
      <w:rFonts w:ascii="Helvetica" w:hAnsi="Helvetica"/>
      <w:b/>
      <w:sz w:val="18"/>
    </w:rPr>
  </w:style>
  <w:style w:type="paragraph" w:styleId="Heading7">
    <w:name w:val="heading 7"/>
    <w:basedOn w:val="Normal"/>
    <w:next w:val="Normal"/>
    <w:autoRedefine/>
    <w:qFormat/>
    <w:rsid w:val="005472E2"/>
    <w:pPr>
      <w:numPr>
        <w:ilvl w:val="6"/>
        <w:numId w:val="30"/>
      </w:numPr>
      <w:spacing w:before="240" w:after="60" w:line="200" w:lineRule="exact"/>
      <w:outlineLvl w:val="6"/>
    </w:pPr>
    <w:rPr>
      <w:rFonts w:ascii="Helvetica" w:hAnsi="Helvetica"/>
      <w:sz w:val="18"/>
    </w:rPr>
  </w:style>
  <w:style w:type="paragraph" w:styleId="Heading8">
    <w:name w:val="heading 8"/>
    <w:basedOn w:val="Normal"/>
    <w:next w:val="Normal"/>
    <w:autoRedefine/>
    <w:qFormat/>
    <w:rsid w:val="005472E2"/>
    <w:pPr>
      <w:numPr>
        <w:ilvl w:val="7"/>
        <w:numId w:val="30"/>
      </w:numPr>
      <w:spacing w:before="240" w:after="60" w:line="200" w:lineRule="exact"/>
      <w:outlineLvl w:val="7"/>
    </w:pPr>
    <w:rPr>
      <w:rFonts w:ascii="Helvetica" w:hAnsi="Helvetica"/>
      <w:i/>
      <w:sz w:val="18"/>
    </w:rPr>
  </w:style>
  <w:style w:type="paragraph" w:styleId="Heading9">
    <w:name w:val="heading 9"/>
    <w:basedOn w:val="Normal"/>
    <w:next w:val="Normal"/>
    <w:autoRedefine/>
    <w:qFormat/>
    <w:rsid w:val="005472E2"/>
    <w:pPr>
      <w:numPr>
        <w:ilvl w:val="8"/>
        <w:numId w:val="30"/>
      </w:numPr>
      <w:spacing w:before="240" w:after="60" w:line="200" w:lineRule="exact"/>
      <w:outlineLvl w:val="8"/>
    </w:pPr>
    <w:rPr>
      <w:rFonts w:ascii="Helvetica" w:hAnsi="Helvetic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autoRedefine/>
    <w:rsid w:val="005472E2"/>
    <w:pPr>
      <w:widowControl w:val="0"/>
      <w:suppressAutoHyphens/>
      <w:spacing w:after="80" w:line="195" w:lineRule="exact"/>
      <w:ind w:left="476" w:right="284"/>
      <w:jc w:val="both"/>
    </w:pPr>
    <w:rPr>
      <w:rFonts w:ascii="Helvetica" w:hAnsi="Helvetica"/>
      <w:noProof/>
      <w:kern w:val="16"/>
      <w:sz w:val="16"/>
      <w:szCs w:val="24"/>
      <w:lang w:val="en-GB"/>
    </w:rPr>
  </w:style>
  <w:style w:type="paragraph" w:customStyle="1" w:styleId="ReferenceTitle">
    <w:name w:val="Reference Title"/>
    <w:basedOn w:val="Heading1"/>
    <w:autoRedefine/>
    <w:rsid w:val="005472E2"/>
    <w:pPr>
      <w:numPr>
        <w:numId w:val="0"/>
      </w:numPr>
    </w:pPr>
  </w:style>
  <w:style w:type="paragraph" w:customStyle="1" w:styleId="AcknowledgementTitle">
    <w:name w:val="Acknowledgement Title"/>
    <w:basedOn w:val="ReferenceTitle"/>
    <w:autoRedefine/>
    <w:rsid w:val="005472E2"/>
  </w:style>
  <w:style w:type="paragraph" w:customStyle="1" w:styleId="Body">
    <w:name w:val="Body"/>
    <w:basedOn w:val="Normal"/>
    <w:autoRedefine/>
    <w:rsid w:val="005472E2"/>
    <w:pPr>
      <w:autoSpaceDE w:val="0"/>
      <w:autoSpaceDN w:val="0"/>
      <w:adjustRightInd w:val="0"/>
      <w:spacing w:line="200" w:lineRule="exact"/>
      <w:ind w:firstLine="245"/>
      <w:jc w:val="both"/>
    </w:pPr>
    <w:rPr>
      <w:rFonts w:ascii="Times" w:hAnsi="Times"/>
      <w:sz w:val="18"/>
      <w:szCs w:val="20"/>
      <w:lang w:val="en-GB"/>
    </w:rPr>
  </w:style>
  <w:style w:type="paragraph" w:customStyle="1" w:styleId="BodyNoIndent">
    <w:name w:val="Body (No Indent)"/>
    <w:basedOn w:val="Body"/>
    <w:next w:val="Body"/>
    <w:autoRedefine/>
    <w:rsid w:val="005472E2"/>
    <w:pPr>
      <w:ind w:firstLine="0"/>
    </w:pPr>
  </w:style>
  <w:style w:type="paragraph" w:customStyle="1" w:styleId="Acknowledgements">
    <w:name w:val="Acknowledgements"/>
    <w:basedOn w:val="BodyNoIndent"/>
    <w:next w:val="ReferenceTitle"/>
    <w:autoRedefine/>
    <w:rsid w:val="005472E2"/>
  </w:style>
  <w:style w:type="paragraph" w:customStyle="1" w:styleId="Affiliation">
    <w:name w:val="Affiliation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4"/>
    </w:rPr>
  </w:style>
  <w:style w:type="paragraph" w:customStyle="1" w:styleId="AuthorAffiliation">
    <w:name w:val="Author Affiliation"/>
    <w:basedOn w:val="Normal"/>
    <w:autoRedefine/>
    <w:rsid w:val="005472E2"/>
    <w:pPr>
      <w:framePr w:w="5040" w:wrap="around" w:hAnchor="text" w:yAlign="bottom"/>
      <w:widowControl w:val="0"/>
      <w:numPr>
        <w:numId w:val="20"/>
      </w:numPr>
      <w:spacing w:before="20" w:line="195" w:lineRule="exact"/>
    </w:pPr>
    <w:rPr>
      <w:i/>
      <w:kern w:val="16"/>
      <w:sz w:val="16"/>
      <w:szCs w:val="20"/>
    </w:rPr>
  </w:style>
  <w:style w:type="paragraph" w:customStyle="1" w:styleId="AuthorInformation">
    <w:name w:val="Author Information"/>
    <w:basedOn w:val="Normal"/>
    <w:next w:val="Normal"/>
    <w:autoRedefine/>
    <w:rsid w:val="005472E2"/>
    <w:pPr>
      <w:widowControl w:val="0"/>
      <w:suppressAutoHyphens/>
      <w:spacing w:after="140" w:line="280" w:lineRule="exact"/>
      <w:jc w:val="center"/>
    </w:pPr>
    <w:rPr>
      <w:rFonts w:ascii="Helvetica" w:hAnsi="Helvetica"/>
    </w:rPr>
  </w:style>
  <w:style w:type="paragraph" w:styleId="Caption">
    <w:name w:val="caption"/>
    <w:basedOn w:val="Normal"/>
    <w:next w:val="Normal"/>
    <w:autoRedefine/>
    <w:qFormat/>
    <w:rsid w:val="005472E2"/>
    <w:pPr>
      <w:spacing w:before="120" w:after="120"/>
    </w:pPr>
    <w:rPr>
      <w:b/>
    </w:rPr>
  </w:style>
  <w:style w:type="paragraph" w:customStyle="1" w:styleId="CCCLINE">
    <w:name w:val="CCC LINE"/>
    <w:basedOn w:val="Normal"/>
    <w:autoRedefine/>
    <w:rsid w:val="005472E2"/>
    <w:pPr>
      <w:framePr w:vSpace="240" w:wrap="notBeside" w:vAnchor="page" w:hAnchor="margin" w:xAlign="center" w:y="15121"/>
      <w:widowControl w:val="0"/>
      <w:spacing w:line="160" w:lineRule="exact"/>
      <w:jc w:val="center"/>
    </w:pPr>
    <w:rPr>
      <w:rFonts w:ascii="Helvetica" w:hAnsi="Helvetica"/>
      <w:spacing w:val="6"/>
      <w:kern w:val="16"/>
      <w:sz w:val="12"/>
    </w:rPr>
  </w:style>
  <w:style w:type="paragraph" w:customStyle="1" w:styleId="DiamondRule">
    <w:name w:val="Diamond Ru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styleId="DocumentMap">
    <w:name w:val="Document Map"/>
    <w:basedOn w:val="Normal"/>
    <w:autoRedefine/>
    <w:rsid w:val="005472E2"/>
    <w:pPr>
      <w:shd w:val="clear" w:color="auto" w:fill="000080"/>
    </w:pPr>
    <w:rPr>
      <w:rFonts w:ascii="Helvetica" w:eastAsia="MS Gothic" w:hAnsi="Helvetica"/>
      <w:sz w:val="18"/>
    </w:rPr>
  </w:style>
  <w:style w:type="paragraph" w:customStyle="1" w:styleId="FigureCaption">
    <w:name w:val="Figure Caption"/>
    <w:basedOn w:val="Normal"/>
    <w:autoRedefine/>
    <w:rsid w:val="005472E2"/>
    <w:pPr>
      <w:spacing w:before="30" w:after="180" w:line="190" w:lineRule="exact"/>
    </w:pPr>
    <w:rPr>
      <w:rFonts w:ascii="Helvetica" w:hAnsi="Helvetica"/>
      <w:sz w:val="16"/>
    </w:rPr>
  </w:style>
  <w:style w:type="character" w:styleId="FollowedHyperlink">
    <w:name w:val="FollowedHyperlink"/>
    <w:rsid w:val="005472E2"/>
    <w:rPr>
      <w:color w:val="800080"/>
      <w:u w:val="single"/>
    </w:rPr>
  </w:style>
  <w:style w:type="paragraph" w:styleId="Footer">
    <w:name w:val="footer"/>
    <w:basedOn w:val="Normal"/>
    <w:autoRedefine/>
    <w:semiHidden/>
    <w:rsid w:val="005472E2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6"/>
    </w:rPr>
  </w:style>
  <w:style w:type="paragraph" w:styleId="FootnoteText">
    <w:name w:val="footnote text"/>
    <w:basedOn w:val="Normal"/>
    <w:autoRedefine/>
    <w:semiHidden/>
    <w:rsid w:val="005472E2"/>
  </w:style>
  <w:style w:type="paragraph" w:customStyle="1" w:styleId="FOOTNOTE0">
    <w:name w:val="FOOTNOTE"/>
    <w:basedOn w:val="FootnoteText"/>
    <w:autoRedefine/>
    <w:rsid w:val="005472E2"/>
    <w:pPr>
      <w:framePr w:w="5040" w:vSpace="200" w:wrap="notBeside" w:hAnchor="text" w:xAlign="center" w:yAlign="bottom"/>
      <w:widowControl w:val="0"/>
      <w:spacing w:before="5"/>
      <w:jc w:val="both"/>
    </w:pPr>
    <w:rPr>
      <w:kern w:val="16"/>
      <w:sz w:val="16"/>
      <w:szCs w:val="20"/>
    </w:rPr>
  </w:style>
  <w:style w:type="character" w:styleId="FootnoteReference">
    <w:name w:val="footnote reference"/>
    <w:semiHidden/>
    <w:rsid w:val="005472E2"/>
    <w:rPr>
      <w:vertAlign w:val="superscript"/>
    </w:rPr>
  </w:style>
  <w:style w:type="character" w:customStyle="1" w:styleId="Footnotereferenceto">
    <w:name w:val="Footnote (reference to)"/>
    <w:rsid w:val="005472E2"/>
    <w:rPr>
      <w:color w:val="008000"/>
      <w:position w:val="-2"/>
      <w:sz w:val="16"/>
      <w:vertAlign w:val="superscript"/>
    </w:rPr>
  </w:style>
  <w:style w:type="paragraph" w:styleId="Header">
    <w:name w:val="header"/>
    <w:basedOn w:val="Normal"/>
    <w:rsid w:val="005472E2"/>
    <w:pPr>
      <w:widowControl w:val="0"/>
      <w:tabs>
        <w:tab w:val="right" w:pos="10200"/>
      </w:tabs>
      <w:spacing w:line="220" w:lineRule="exact"/>
    </w:pPr>
    <w:rPr>
      <w:rFonts w:ascii="Helvetica" w:hAnsi="Helvetica"/>
      <w:caps/>
      <w:kern w:val="16"/>
      <w:sz w:val="14"/>
    </w:rPr>
  </w:style>
  <w:style w:type="character" w:styleId="Hyperlink">
    <w:name w:val="Hyperlink"/>
    <w:rsid w:val="005472E2"/>
    <w:rPr>
      <w:color w:val="0000FF"/>
      <w:u w:val="single"/>
    </w:rPr>
  </w:style>
  <w:style w:type="paragraph" w:customStyle="1" w:styleId="Keywords">
    <w:name w:val="Keywords"/>
    <w:basedOn w:val="Abstract"/>
    <w:next w:val="Heading1"/>
    <w:autoRedefine/>
    <w:rsid w:val="005472E2"/>
  </w:style>
  <w:style w:type="paragraph" w:customStyle="1" w:styleId="LISTTYPE1Bullet">
    <w:name w:val="LIST TYPE 1 (Bullet)"/>
    <w:basedOn w:val="Normal"/>
    <w:autoRedefine/>
    <w:rsid w:val="005472E2"/>
    <w:pPr>
      <w:widowControl w:val="0"/>
      <w:numPr>
        <w:numId w:val="31"/>
      </w:numPr>
      <w:spacing w:line="230" w:lineRule="exact"/>
      <w:jc w:val="both"/>
    </w:pPr>
    <w:rPr>
      <w:kern w:val="16"/>
      <w:sz w:val="19"/>
      <w:szCs w:val="20"/>
    </w:rPr>
  </w:style>
  <w:style w:type="paragraph" w:customStyle="1" w:styleId="LISTTYPE1aBullet">
    <w:name w:val="LIST TYPE 1a (Bullet)"/>
    <w:basedOn w:val="LISTTYPE1Bullet"/>
    <w:next w:val="LISTTYPE1Bullet"/>
    <w:autoRedefine/>
    <w:rsid w:val="005472E2"/>
    <w:pPr>
      <w:numPr>
        <w:numId w:val="0"/>
      </w:numPr>
      <w:spacing w:before="80"/>
    </w:pPr>
  </w:style>
  <w:style w:type="paragraph" w:customStyle="1" w:styleId="MemeberType">
    <w:name w:val="Memeber Type"/>
    <w:basedOn w:val="AuthorInformation"/>
    <w:autoRedefine/>
    <w:rsid w:val="005472E2"/>
    <w:rPr>
      <w:i/>
    </w:rPr>
  </w:style>
  <w:style w:type="paragraph" w:customStyle="1" w:styleId="mybullets">
    <w:name w:val="my bullets"/>
    <w:basedOn w:val="AuthorAffiliation"/>
    <w:autoRedefine/>
    <w:rsid w:val="005472E2"/>
    <w:pPr>
      <w:framePr w:wrap="around"/>
      <w:numPr>
        <w:numId w:val="32"/>
      </w:numPr>
    </w:pPr>
  </w:style>
  <w:style w:type="paragraph" w:customStyle="1" w:styleId="NormalParagraphStyle">
    <w:name w:val="NormalParagraphSty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customStyle="1" w:styleId="Reference">
    <w:name w:val="Reference"/>
    <w:basedOn w:val="Body"/>
    <w:autoRedefine/>
    <w:rsid w:val="005472E2"/>
    <w:pPr>
      <w:numPr>
        <w:numId w:val="33"/>
      </w:numPr>
    </w:pPr>
    <w:rPr>
      <w:sz w:val="16"/>
      <w:lang w:val="en-US"/>
    </w:rPr>
  </w:style>
  <w:style w:type="paragraph" w:customStyle="1" w:styleId="Table">
    <w:name w:val="Table"/>
    <w:basedOn w:val="Normal"/>
    <w:autoRedefine/>
    <w:rsid w:val="005472E2"/>
    <w:pPr>
      <w:jc w:val="center"/>
    </w:pPr>
    <w:rPr>
      <w:sz w:val="16"/>
    </w:rPr>
  </w:style>
  <w:style w:type="paragraph" w:customStyle="1" w:styleId="TableCaption">
    <w:name w:val="Table Caption"/>
    <w:basedOn w:val="FigureCaption"/>
    <w:autoRedefine/>
    <w:rsid w:val="005472E2"/>
    <w:pPr>
      <w:spacing w:before="0"/>
      <w:jc w:val="center"/>
    </w:pPr>
  </w:style>
  <w:style w:type="table" w:styleId="TableGrid">
    <w:name w:val="Table Grid"/>
    <w:basedOn w:val="TableNormal"/>
    <w:rsid w:val="005472E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le">
    <w:name w:val="title"/>
    <w:basedOn w:val="Normal"/>
    <w:autoRedefine/>
    <w:rsid w:val="005472E2"/>
    <w:pPr>
      <w:widowControl w:val="0"/>
      <w:suppressAutoHyphens/>
      <w:spacing w:after="200" w:line="560" w:lineRule="exact"/>
      <w:jc w:val="center"/>
    </w:pPr>
    <w:rPr>
      <w:rFonts w:ascii="Helvetica" w:hAnsi="Helvetica"/>
      <w:spacing w:val="-3"/>
      <w:sz w:val="36"/>
    </w:rPr>
  </w:style>
  <w:style w:type="paragraph" w:customStyle="1" w:styleId="Heading1Introduction">
    <w:name w:val="Heading 1 Introduction"/>
    <w:basedOn w:val="Heading1"/>
    <w:autoRedefine/>
    <w:qFormat/>
    <w:rsid w:val="005472E2"/>
    <w:pPr>
      <w:numPr>
        <w:numId w:val="0"/>
      </w:numPr>
      <w:spacing w:before="380"/>
    </w:pPr>
  </w:style>
  <w:style w:type="paragraph" w:styleId="BalloonText">
    <w:name w:val="Balloon Text"/>
    <w:basedOn w:val="Normal"/>
    <w:link w:val="BalloonTextChar"/>
    <w:rsid w:val="007401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01B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</w:latentStyles>
  <w:style w:type="paragraph" w:default="1" w:styleId="Normal">
    <w:name w:val="Normal"/>
    <w:autoRedefine/>
    <w:qFormat/>
    <w:rsid w:val="005472E2"/>
    <w:rPr>
      <w:szCs w:val="24"/>
    </w:rPr>
  </w:style>
  <w:style w:type="paragraph" w:styleId="Heading1">
    <w:name w:val="heading 1"/>
    <w:basedOn w:val="Normal"/>
    <w:next w:val="Normal"/>
    <w:autoRedefine/>
    <w:qFormat/>
    <w:rsid w:val="005472E2"/>
    <w:pPr>
      <w:keepNext/>
      <w:numPr>
        <w:numId w:val="24"/>
      </w:numPr>
      <w:tabs>
        <w:tab w:val="left" w:pos="284"/>
      </w:tabs>
      <w:spacing w:before="240" w:after="80" w:line="200" w:lineRule="exact"/>
      <w:outlineLvl w:val="0"/>
    </w:pPr>
    <w:rPr>
      <w:rFonts w:ascii="Helvetica" w:hAnsi="Helvetica"/>
      <w:b/>
      <w:smallCaps/>
      <w:spacing w:val="13"/>
      <w:kern w:val="32"/>
      <w:sz w:val="18"/>
    </w:rPr>
  </w:style>
  <w:style w:type="paragraph" w:styleId="Heading2">
    <w:name w:val="heading 2"/>
    <w:basedOn w:val="Normal"/>
    <w:next w:val="Normal"/>
    <w:autoRedefine/>
    <w:qFormat/>
    <w:rsid w:val="005472E2"/>
    <w:pPr>
      <w:keepNext/>
      <w:numPr>
        <w:ilvl w:val="1"/>
        <w:numId w:val="24"/>
      </w:numPr>
      <w:spacing w:before="180" w:after="60" w:line="200" w:lineRule="exact"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autoRedefine/>
    <w:qFormat/>
    <w:rsid w:val="005472E2"/>
    <w:pPr>
      <w:keepNext/>
      <w:numPr>
        <w:ilvl w:val="2"/>
        <w:numId w:val="24"/>
      </w:numPr>
      <w:spacing w:before="140" w:after="60" w:line="200" w:lineRule="exact"/>
      <w:outlineLvl w:val="2"/>
    </w:pPr>
    <w:rPr>
      <w:rFonts w:ascii="Helvetica" w:hAnsi="Helvetica"/>
      <w:sz w:val="18"/>
    </w:rPr>
  </w:style>
  <w:style w:type="paragraph" w:styleId="Heading4">
    <w:name w:val="heading 4"/>
    <w:basedOn w:val="Normal"/>
    <w:next w:val="Normal"/>
    <w:autoRedefine/>
    <w:qFormat/>
    <w:rsid w:val="005472E2"/>
    <w:pPr>
      <w:keepNext/>
      <w:numPr>
        <w:ilvl w:val="3"/>
        <w:numId w:val="30"/>
      </w:numPr>
      <w:spacing w:before="240" w:after="60" w:line="200" w:lineRule="exact"/>
      <w:outlineLvl w:val="3"/>
    </w:pPr>
    <w:rPr>
      <w:rFonts w:ascii="Helvetica" w:hAnsi="Helvetica"/>
      <w:b/>
      <w:sz w:val="18"/>
    </w:rPr>
  </w:style>
  <w:style w:type="paragraph" w:styleId="Heading5">
    <w:name w:val="heading 5"/>
    <w:basedOn w:val="Normal"/>
    <w:next w:val="Normal"/>
    <w:autoRedefine/>
    <w:qFormat/>
    <w:rsid w:val="005472E2"/>
    <w:pPr>
      <w:numPr>
        <w:ilvl w:val="4"/>
        <w:numId w:val="30"/>
      </w:numPr>
      <w:spacing w:before="240" w:after="60" w:line="200" w:lineRule="exact"/>
      <w:outlineLvl w:val="4"/>
    </w:pPr>
    <w:rPr>
      <w:rFonts w:ascii="Helvetica" w:hAnsi="Helvetica"/>
      <w:b/>
      <w:i/>
      <w:sz w:val="18"/>
    </w:rPr>
  </w:style>
  <w:style w:type="paragraph" w:styleId="Heading6">
    <w:name w:val="heading 6"/>
    <w:basedOn w:val="Normal"/>
    <w:next w:val="Normal"/>
    <w:autoRedefine/>
    <w:qFormat/>
    <w:rsid w:val="005472E2"/>
    <w:pPr>
      <w:numPr>
        <w:ilvl w:val="5"/>
        <w:numId w:val="30"/>
      </w:numPr>
      <w:spacing w:before="240" w:after="60" w:line="200" w:lineRule="exact"/>
      <w:outlineLvl w:val="5"/>
    </w:pPr>
    <w:rPr>
      <w:rFonts w:ascii="Helvetica" w:hAnsi="Helvetica"/>
      <w:b/>
      <w:sz w:val="18"/>
    </w:rPr>
  </w:style>
  <w:style w:type="paragraph" w:styleId="Heading7">
    <w:name w:val="heading 7"/>
    <w:basedOn w:val="Normal"/>
    <w:next w:val="Normal"/>
    <w:autoRedefine/>
    <w:qFormat/>
    <w:rsid w:val="005472E2"/>
    <w:pPr>
      <w:numPr>
        <w:ilvl w:val="6"/>
        <w:numId w:val="30"/>
      </w:numPr>
      <w:spacing w:before="240" w:after="60" w:line="200" w:lineRule="exact"/>
      <w:outlineLvl w:val="6"/>
    </w:pPr>
    <w:rPr>
      <w:rFonts w:ascii="Helvetica" w:hAnsi="Helvetica"/>
      <w:sz w:val="18"/>
    </w:rPr>
  </w:style>
  <w:style w:type="paragraph" w:styleId="Heading8">
    <w:name w:val="heading 8"/>
    <w:basedOn w:val="Normal"/>
    <w:next w:val="Normal"/>
    <w:autoRedefine/>
    <w:qFormat/>
    <w:rsid w:val="005472E2"/>
    <w:pPr>
      <w:numPr>
        <w:ilvl w:val="7"/>
        <w:numId w:val="30"/>
      </w:numPr>
      <w:spacing w:before="240" w:after="60" w:line="200" w:lineRule="exact"/>
      <w:outlineLvl w:val="7"/>
    </w:pPr>
    <w:rPr>
      <w:rFonts w:ascii="Helvetica" w:hAnsi="Helvetica"/>
      <w:i/>
      <w:sz w:val="18"/>
    </w:rPr>
  </w:style>
  <w:style w:type="paragraph" w:styleId="Heading9">
    <w:name w:val="heading 9"/>
    <w:basedOn w:val="Normal"/>
    <w:next w:val="Normal"/>
    <w:autoRedefine/>
    <w:qFormat/>
    <w:rsid w:val="005472E2"/>
    <w:pPr>
      <w:numPr>
        <w:ilvl w:val="8"/>
        <w:numId w:val="30"/>
      </w:numPr>
      <w:spacing w:before="240" w:after="60" w:line="200" w:lineRule="exact"/>
      <w:outlineLvl w:val="8"/>
    </w:pPr>
    <w:rPr>
      <w:rFonts w:ascii="Helvetica" w:hAnsi="Helvetic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autoRedefine/>
    <w:rsid w:val="005472E2"/>
    <w:pPr>
      <w:widowControl w:val="0"/>
      <w:suppressAutoHyphens/>
      <w:spacing w:after="80" w:line="195" w:lineRule="exact"/>
      <w:ind w:left="476" w:right="284"/>
      <w:jc w:val="both"/>
    </w:pPr>
    <w:rPr>
      <w:rFonts w:ascii="Helvetica" w:hAnsi="Helvetica"/>
      <w:noProof/>
      <w:kern w:val="16"/>
      <w:sz w:val="16"/>
      <w:szCs w:val="24"/>
      <w:lang w:val="en-GB"/>
    </w:rPr>
  </w:style>
  <w:style w:type="paragraph" w:customStyle="1" w:styleId="ReferenceTitle">
    <w:name w:val="Reference Title"/>
    <w:basedOn w:val="Heading1"/>
    <w:autoRedefine/>
    <w:rsid w:val="005472E2"/>
    <w:pPr>
      <w:numPr>
        <w:numId w:val="0"/>
      </w:numPr>
    </w:pPr>
  </w:style>
  <w:style w:type="paragraph" w:customStyle="1" w:styleId="AcknowledgementTitle">
    <w:name w:val="Acknowledgement Title"/>
    <w:basedOn w:val="ReferenceTitle"/>
    <w:autoRedefine/>
    <w:rsid w:val="005472E2"/>
  </w:style>
  <w:style w:type="paragraph" w:customStyle="1" w:styleId="Body">
    <w:name w:val="Body"/>
    <w:basedOn w:val="Normal"/>
    <w:autoRedefine/>
    <w:rsid w:val="005472E2"/>
    <w:pPr>
      <w:autoSpaceDE w:val="0"/>
      <w:autoSpaceDN w:val="0"/>
      <w:adjustRightInd w:val="0"/>
      <w:spacing w:line="200" w:lineRule="exact"/>
      <w:ind w:firstLine="245"/>
      <w:jc w:val="both"/>
    </w:pPr>
    <w:rPr>
      <w:rFonts w:ascii="Times" w:hAnsi="Times"/>
      <w:sz w:val="18"/>
      <w:szCs w:val="20"/>
      <w:lang w:val="en-GB"/>
    </w:rPr>
  </w:style>
  <w:style w:type="paragraph" w:customStyle="1" w:styleId="BodyNoIndent">
    <w:name w:val="Body (No Indent)"/>
    <w:basedOn w:val="Body"/>
    <w:next w:val="Body"/>
    <w:autoRedefine/>
    <w:rsid w:val="005472E2"/>
    <w:pPr>
      <w:ind w:firstLine="0"/>
    </w:pPr>
  </w:style>
  <w:style w:type="paragraph" w:customStyle="1" w:styleId="Acknowledgements">
    <w:name w:val="Acknowledgements"/>
    <w:basedOn w:val="BodyNoIndent"/>
    <w:next w:val="ReferenceTitle"/>
    <w:autoRedefine/>
    <w:rsid w:val="005472E2"/>
  </w:style>
  <w:style w:type="paragraph" w:customStyle="1" w:styleId="Affiliation">
    <w:name w:val="Affiliation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4"/>
    </w:rPr>
  </w:style>
  <w:style w:type="paragraph" w:customStyle="1" w:styleId="AuthorAffiliation">
    <w:name w:val="Author Affiliation"/>
    <w:basedOn w:val="Normal"/>
    <w:autoRedefine/>
    <w:rsid w:val="005472E2"/>
    <w:pPr>
      <w:framePr w:w="5040" w:wrap="around" w:hAnchor="text" w:yAlign="bottom"/>
      <w:widowControl w:val="0"/>
      <w:numPr>
        <w:numId w:val="20"/>
      </w:numPr>
      <w:spacing w:before="20" w:line="195" w:lineRule="exact"/>
    </w:pPr>
    <w:rPr>
      <w:i/>
      <w:kern w:val="16"/>
      <w:sz w:val="16"/>
      <w:szCs w:val="20"/>
    </w:rPr>
  </w:style>
  <w:style w:type="paragraph" w:customStyle="1" w:styleId="AuthorInformation">
    <w:name w:val="Author Information"/>
    <w:basedOn w:val="Normal"/>
    <w:next w:val="Normal"/>
    <w:autoRedefine/>
    <w:rsid w:val="005472E2"/>
    <w:pPr>
      <w:widowControl w:val="0"/>
      <w:suppressAutoHyphens/>
      <w:spacing w:after="140" w:line="280" w:lineRule="exact"/>
      <w:jc w:val="center"/>
    </w:pPr>
    <w:rPr>
      <w:rFonts w:ascii="Helvetica" w:hAnsi="Helvetica"/>
    </w:rPr>
  </w:style>
  <w:style w:type="paragraph" w:styleId="Caption">
    <w:name w:val="caption"/>
    <w:basedOn w:val="Normal"/>
    <w:next w:val="Normal"/>
    <w:autoRedefine/>
    <w:qFormat/>
    <w:rsid w:val="005472E2"/>
    <w:pPr>
      <w:spacing w:before="120" w:after="120"/>
    </w:pPr>
    <w:rPr>
      <w:b/>
    </w:rPr>
  </w:style>
  <w:style w:type="paragraph" w:customStyle="1" w:styleId="CCCLINE">
    <w:name w:val="CCC LINE"/>
    <w:basedOn w:val="Normal"/>
    <w:autoRedefine/>
    <w:rsid w:val="005472E2"/>
    <w:pPr>
      <w:framePr w:vSpace="240" w:wrap="notBeside" w:vAnchor="page" w:hAnchor="margin" w:xAlign="center" w:y="15121"/>
      <w:widowControl w:val="0"/>
      <w:spacing w:line="160" w:lineRule="exact"/>
      <w:jc w:val="center"/>
    </w:pPr>
    <w:rPr>
      <w:rFonts w:ascii="Helvetica" w:hAnsi="Helvetica"/>
      <w:spacing w:val="6"/>
      <w:kern w:val="16"/>
      <w:sz w:val="12"/>
    </w:rPr>
  </w:style>
  <w:style w:type="paragraph" w:customStyle="1" w:styleId="DiamondRule">
    <w:name w:val="Diamond Ru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styleId="DocumentMap">
    <w:name w:val="Document Map"/>
    <w:basedOn w:val="Normal"/>
    <w:autoRedefine/>
    <w:rsid w:val="005472E2"/>
    <w:pPr>
      <w:shd w:val="clear" w:color="auto" w:fill="000080"/>
    </w:pPr>
    <w:rPr>
      <w:rFonts w:ascii="Helvetica" w:eastAsia="MS Gothic" w:hAnsi="Helvetica"/>
      <w:sz w:val="18"/>
    </w:rPr>
  </w:style>
  <w:style w:type="paragraph" w:customStyle="1" w:styleId="FigureCaption">
    <w:name w:val="Figure Caption"/>
    <w:basedOn w:val="Normal"/>
    <w:autoRedefine/>
    <w:rsid w:val="005472E2"/>
    <w:pPr>
      <w:spacing w:before="30" w:after="180" w:line="190" w:lineRule="exact"/>
    </w:pPr>
    <w:rPr>
      <w:rFonts w:ascii="Helvetica" w:hAnsi="Helvetica"/>
      <w:sz w:val="16"/>
    </w:rPr>
  </w:style>
  <w:style w:type="character" w:styleId="FollowedHyperlink">
    <w:name w:val="FollowedHyperlink"/>
    <w:rsid w:val="005472E2"/>
    <w:rPr>
      <w:color w:val="800080"/>
      <w:u w:val="single"/>
    </w:rPr>
  </w:style>
  <w:style w:type="paragraph" w:styleId="Footer">
    <w:name w:val="footer"/>
    <w:basedOn w:val="Normal"/>
    <w:autoRedefine/>
    <w:semiHidden/>
    <w:rsid w:val="005472E2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6"/>
    </w:rPr>
  </w:style>
  <w:style w:type="paragraph" w:styleId="FootnoteText">
    <w:name w:val="footnote text"/>
    <w:basedOn w:val="Normal"/>
    <w:autoRedefine/>
    <w:semiHidden/>
    <w:rsid w:val="005472E2"/>
  </w:style>
  <w:style w:type="paragraph" w:customStyle="1" w:styleId="FOOTNOTE0">
    <w:name w:val="FOOTNOTE"/>
    <w:basedOn w:val="FootnoteText"/>
    <w:autoRedefine/>
    <w:rsid w:val="005472E2"/>
    <w:pPr>
      <w:framePr w:w="5040" w:vSpace="200" w:wrap="notBeside" w:hAnchor="text" w:xAlign="center" w:yAlign="bottom"/>
      <w:widowControl w:val="0"/>
      <w:spacing w:before="5"/>
      <w:jc w:val="both"/>
    </w:pPr>
    <w:rPr>
      <w:kern w:val="16"/>
      <w:sz w:val="16"/>
      <w:szCs w:val="20"/>
    </w:rPr>
  </w:style>
  <w:style w:type="character" w:styleId="FootnoteReference">
    <w:name w:val="footnote reference"/>
    <w:semiHidden/>
    <w:rsid w:val="005472E2"/>
    <w:rPr>
      <w:vertAlign w:val="superscript"/>
    </w:rPr>
  </w:style>
  <w:style w:type="character" w:customStyle="1" w:styleId="Footnotereferenceto">
    <w:name w:val="Footnote (reference to)"/>
    <w:rsid w:val="005472E2"/>
    <w:rPr>
      <w:color w:val="008000"/>
      <w:position w:val="-2"/>
      <w:sz w:val="16"/>
      <w:vertAlign w:val="superscript"/>
    </w:rPr>
  </w:style>
  <w:style w:type="paragraph" w:styleId="Header">
    <w:name w:val="header"/>
    <w:basedOn w:val="Normal"/>
    <w:rsid w:val="005472E2"/>
    <w:pPr>
      <w:widowControl w:val="0"/>
      <w:tabs>
        <w:tab w:val="right" w:pos="10200"/>
      </w:tabs>
      <w:spacing w:line="220" w:lineRule="exact"/>
    </w:pPr>
    <w:rPr>
      <w:rFonts w:ascii="Helvetica" w:hAnsi="Helvetica"/>
      <w:caps/>
      <w:kern w:val="16"/>
      <w:sz w:val="14"/>
    </w:rPr>
  </w:style>
  <w:style w:type="character" w:styleId="Hyperlink">
    <w:name w:val="Hyperlink"/>
    <w:rsid w:val="005472E2"/>
    <w:rPr>
      <w:color w:val="0000FF"/>
      <w:u w:val="single"/>
    </w:rPr>
  </w:style>
  <w:style w:type="paragraph" w:customStyle="1" w:styleId="Keywords">
    <w:name w:val="Keywords"/>
    <w:basedOn w:val="Abstract"/>
    <w:next w:val="Heading1"/>
    <w:autoRedefine/>
    <w:rsid w:val="005472E2"/>
  </w:style>
  <w:style w:type="paragraph" w:customStyle="1" w:styleId="LISTTYPE1Bullet">
    <w:name w:val="LIST TYPE 1 (Bullet)"/>
    <w:basedOn w:val="Normal"/>
    <w:autoRedefine/>
    <w:rsid w:val="005472E2"/>
    <w:pPr>
      <w:widowControl w:val="0"/>
      <w:numPr>
        <w:numId w:val="31"/>
      </w:numPr>
      <w:spacing w:line="230" w:lineRule="exact"/>
      <w:jc w:val="both"/>
    </w:pPr>
    <w:rPr>
      <w:kern w:val="16"/>
      <w:sz w:val="19"/>
      <w:szCs w:val="20"/>
    </w:rPr>
  </w:style>
  <w:style w:type="paragraph" w:customStyle="1" w:styleId="LISTTYPE1aBullet">
    <w:name w:val="LIST TYPE 1a (Bullet)"/>
    <w:basedOn w:val="LISTTYPE1Bullet"/>
    <w:next w:val="LISTTYPE1Bullet"/>
    <w:autoRedefine/>
    <w:rsid w:val="005472E2"/>
    <w:pPr>
      <w:numPr>
        <w:numId w:val="0"/>
      </w:numPr>
      <w:spacing w:before="80"/>
    </w:pPr>
  </w:style>
  <w:style w:type="paragraph" w:customStyle="1" w:styleId="MemeberType">
    <w:name w:val="Memeber Type"/>
    <w:basedOn w:val="AuthorInformation"/>
    <w:autoRedefine/>
    <w:rsid w:val="005472E2"/>
    <w:rPr>
      <w:i/>
    </w:rPr>
  </w:style>
  <w:style w:type="paragraph" w:customStyle="1" w:styleId="mybullets">
    <w:name w:val="my bullets"/>
    <w:basedOn w:val="AuthorAffiliation"/>
    <w:autoRedefine/>
    <w:rsid w:val="005472E2"/>
    <w:pPr>
      <w:framePr w:wrap="around"/>
      <w:numPr>
        <w:numId w:val="32"/>
      </w:numPr>
    </w:pPr>
  </w:style>
  <w:style w:type="paragraph" w:customStyle="1" w:styleId="NormalParagraphStyle">
    <w:name w:val="NormalParagraphSty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customStyle="1" w:styleId="Reference">
    <w:name w:val="Reference"/>
    <w:basedOn w:val="Body"/>
    <w:autoRedefine/>
    <w:rsid w:val="005472E2"/>
    <w:pPr>
      <w:numPr>
        <w:numId w:val="33"/>
      </w:numPr>
    </w:pPr>
    <w:rPr>
      <w:sz w:val="16"/>
      <w:lang w:val="en-US"/>
    </w:rPr>
  </w:style>
  <w:style w:type="paragraph" w:customStyle="1" w:styleId="Table">
    <w:name w:val="Table"/>
    <w:basedOn w:val="Normal"/>
    <w:autoRedefine/>
    <w:rsid w:val="005472E2"/>
    <w:pPr>
      <w:jc w:val="center"/>
    </w:pPr>
    <w:rPr>
      <w:sz w:val="16"/>
    </w:rPr>
  </w:style>
  <w:style w:type="paragraph" w:customStyle="1" w:styleId="TableCaption">
    <w:name w:val="Table Caption"/>
    <w:basedOn w:val="FigureCaption"/>
    <w:autoRedefine/>
    <w:rsid w:val="005472E2"/>
    <w:pPr>
      <w:spacing w:before="0"/>
      <w:jc w:val="center"/>
    </w:pPr>
  </w:style>
  <w:style w:type="table" w:styleId="TableGrid">
    <w:name w:val="Table Grid"/>
    <w:basedOn w:val="TableNormal"/>
    <w:rsid w:val="005472E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le">
    <w:name w:val="title"/>
    <w:basedOn w:val="Normal"/>
    <w:autoRedefine/>
    <w:rsid w:val="005472E2"/>
    <w:pPr>
      <w:widowControl w:val="0"/>
      <w:suppressAutoHyphens/>
      <w:spacing w:after="200" w:line="560" w:lineRule="exact"/>
      <w:jc w:val="center"/>
    </w:pPr>
    <w:rPr>
      <w:rFonts w:ascii="Helvetica" w:hAnsi="Helvetica"/>
      <w:spacing w:val="-3"/>
      <w:sz w:val="36"/>
    </w:rPr>
  </w:style>
  <w:style w:type="paragraph" w:customStyle="1" w:styleId="Heading1Introduction">
    <w:name w:val="Heading 1 Introduction"/>
    <w:basedOn w:val="Heading1"/>
    <w:autoRedefine/>
    <w:qFormat/>
    <w:rsid w:val="005472E2"/>
    <w:pPr>
      <w:numPr>
        <w:numId w:val="0"/>
      </w:numPr>
      <w:spacing w:before="380"/>
    </w:pPr>
  </w:style>
  <w:style w:type="paragraph" w:styleId="BalloonText">
    <w:name w:val="Balloon Text"/>
    <w:basedOn w:val="Normal"/>
    <w:link w:val="BalloonTextChar"/>
    <w:rsid w:val="007401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01B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gh:VisWeb:gruvi:Web:vis:Templates:tvcg_10:Word_Mac:template_journal_word_mac_no_teas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template_journal_word_mac_no_teaser.dotx</Template>
  <TotalTime>9</TotalTime>
  <Pages>3</Pages>
  <Words>2166</Words>
  <Characters>12352</Characters>
  <Application>Microsoft Macintosh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Sample Paper Title</vt:lpstr>
      <vt:lpstr>Introduction</vt:lpstr>
      <vt:lpstr>Exposition</vt:lpstr>
      <vt:lpstr>    Subsection One</vt:lpstr>
      <vt:lpstr>    Subsection Two</vt:lpstr>
      <vt:lpstr>Discussion</vt:lpstr>
      <vt:lpstr>    Subsection One</vt:lpstr>
      <vt:lpstr>    Subsection Two</vt:lpstr>
      <vt:lpstr>        Sub-subsection One</vt:lpstr>
      <vt:lpstr>        Sub-subsection Two</vt:lpstr>
      <vt:lpstr>Conclusion</vt:lpstr>
      <vt:lpstr>Acknowledgments</vt:lpstr>
      <vt:lpstr>References</vt:lpstr>
    </vt:vector>
  </TitlesOfParts>
  <Company>RN</Company>
  <LinksUpToDate>false</LinksUpToDate>
  <CharactersWithSpaces>14490</CharactersWithSpaces>
  <SharedDoc>false</SharedDoc>
  <HLinks>
    <vt:vector size="6" baseType="variant">
      <vt:variant>
        <vt:i4>2359321</vt:i4>
      </vt:variant>
      <vt:variant>
        <vt:i4>0</vt:i4>
      </vt:variant>
      <vt:variant>
        <vt:i4>0</vt:i4>
      </vt:variant>
      <vt:variant>
        <vt:i4>5</vt:i4>
      </vt:variant>
      <vt:variant>
        <vt:lpwstr>mailto:tvcg@computer.org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Paper Title</dc:title>
  <dc:subject/>
  <dc:creator>Meghan Clarke</dc:creator>
  <cp:keywords/>
  <cp:lastModifiedBy>Meghan Clarke</cp:lastModifiedBy>
  <cp:revision>7</cp:revision>
  <cp:lastPrinted>2009-03-17T19:21:00Z</cp:lastPrinted>
  <dcterms:created xsi:type="dcterms:W3CDTF">2013-12-16T20:29:00Z</dcterms:created>
  <dcterms:modified xsi:type="dcterms:W3CDTF">2015-09-10T05:49:00Z</dcterms:modified>
</cp:coreProperties>
</file>